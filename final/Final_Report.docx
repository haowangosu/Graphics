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953" w:rsidRDefault="00300953">
      <w:pPr>
        <w:rPr>
          <w:rFonts w:hint="eastAsia"/>
        </w:rPr>
      </w:pPr>
    </w:p>
    <w:p w:rsidR="00300953" w:rsidRDefault="00300953">
      <w:pPr>
        <w:spacing w:line="360" w:lineRule="auto"/>
        <w:rPr>
          <w:b/>
          <w:sz w:val="36"/>
          <w:szCs w:val="36"/>
        </w:rPr>
      </w:pPr>
    </w:p>
    <w:p w:rsidR="00300953" w:rsidRDefault="00300953">
      <w:pPr>
        <w:spacing w:line="360" w:lineRule="auto"/>
        <w:ind w:leftChars="219" w:left="3713" w:hangingChars="450" w:hanging="3253"/>
        <w:jc w:val="center"/>
        <w:rPr>
          <w:b/>
          <w:color w:val="000000"/>
          <w:sz w:val="72"/>
          <w:szCs w:val="72"/>
        </w:rPr>
      </w:pPr>
    </w:p>
    <w:p w:rsidR="00B64CAE" w:rsidRDefault="002D0321" w:rsidP="00C32621">
      <w:pPr>
        <w:spacing w:line="360" w:lineRule="auto"/>
        <w:ind w:leftChars="219" w:left="2809" w:hangingChars="450" w:hanging="2349"/>
        <w:jc w:val="center"/>
        <w:rPr>
          <w:b/>
          <w:color w:val="000000"/>
          <w:sz w:val="52"/>
          <w:szCs w:val="52"/>
        </w:rPr>
      </w:pPr>
      <w:r>
        <w:rPr>
          <w:b/>
          <w:color w:val="000000"/>
          <w:sz w:val="52"/>
          <w:szCs w:val="52"/>
        </w:rPr>
        <w:t>Final Report</w:t>
      </w:r>
      <w:r w:rsidR="00C32621">
        <w:rPr>
          <w:b/>
          <w:color w:val="000000"/>
          <w:sz w:val="52"/>
          <w:szCs w:val="52"/>
        </w:rPr>
        <w:t xml:space="preserve"> of</w:t>
      </w:r>
      <w:r>
        <w:rPr>
          <w:b/>
          <w:color w:val="000000"/>
          <w:sz w:val="52"/>
          <w:szCs w:val="52"/>
        </w:rPr>
        <w:t xml:space="preserve"> Implementing</w:t>
      </w:r>
    </w:p>
    <w:p w:rsidR="00B64CAE" w:rsidRDefault="00B64CAE" w:rsidP="00C32621">
      <w:pPr>
        <w:spacing w:line="360" w:lineRule="auto"/>
        <w:ind w:leftChars="219" w:left="2809" w:hangingChars="450" w:hanging="2349"/>
        <w:jc w:val="center"/>
        <w:rPr>
          <w:b/>
          <w:color w:val="000000"/>
          <w:sz w:val="52"/>
          <w:szCs w:val="52"/>
        </w:rPr>
      </w:pPr>
    </w:p>
    <w:p w:rsidR="00C32621" w:rsidRDefault="002D0321" w:rsidP="00C32621">
      <w:pPr>
        <w:spacing w:line="360" w:lineRule="auto"/>
        <w:ind w:leftChars="219" w:left="2809" w:hangingChars="450" w:hanging="2349"/>
        <w:jc w:val="center"/>
        <w:rPr>
          <w:b/>
          <w:color w:val="000000"/>
          <w:sz w:val="52"/>
          <w:szCs w:val="52"/>
        </w:rPr>
      </w:pPr>
      <w:proofErr w:type="gramStart"/>
      <w:r>
        <w:rPr>
          <w:rFonts w:hint="eastAsia"/>
          <w:b/>
          <w:color w:val="000000"/>
          <w:sz w:val="52"/>
          <w:szCs w:val="52"/>
        </w:rPr>
        <w:t>a</w:t>
      </w:r>
      <w:proofErr w:type="gramEnd"/>
      <w:r>
        <w:rPr>
          <w:b/>
          <w:color w:val="000000"/>
          <w:sz w:val="52"/>
          <w:szCs w:val="52"/>
        </w:rPr>
        <w:t xml:space="preserve"> Brief Solar System</w:t>
      </w:r>
    </w:p>
    <w:p w:rsidR="002D0321" w:rsidRDefault="002D0321" w:rsidP="00C32621">
      <w:pPr>
        <w:spacing w:line="360" w:lineRule="auto"/>
        <w:ind w:leftChars="219" w:left="2809" w:hangingChars="450" w:hanging="2349"/>
        <w:jc w:val="center"/>
        <w:rPr>
          <w:b/>
          <w:color w:val="000000"/>
          <w:sz w:val="52"/>
          <w:szCs w:val="52"/>
        </w:rPr>
      </w:pPr>
    </w:p>
    <w:p w:rsidR="002D0321" w:rsidRDefault="002D0321" w:rsidP="00C32621">
      <w:pPr>
        <w:spacing w:line="360" w:lineRule="auto"/>
        <w:ind w:leftChars="219" w:left="2809" w:hangingChars="450" w:hanging="2349"/>
        <w:jc w:val="center"/>
        <w:rPr>
          <w:b/>
          <w:color w:val="000000"/>
          <w:sz w:val="52"/>
          <w:szCs w:val="52"/>
        </w:rPr>
      </w:pPr>
      <w:proofErr w:type="gramStart"/>
      <w:r>
        <w:rPr>
          <w:b/>
          <w:color w:val="000000"/>
          <w:sz w:val="52"/>
          <w:szCs w:val="52"/>
        </w:rPr>
        <w:t>with</w:t>
      </w:r>
      <w:proofErr w:type="gramEnd"/>
      <w:r>
        <w:rPr>
          <w:b/>
          <w:color w:val="000000"/>
          <w:sz w:val="52"/>
          <w:szCs w:val="52"/>
        </w:rPr>
        <w:t xml:space="preserve"> OpenGL</w:t>
      </w:r>
    </w:p>
    <w:p w:rsidR="00300953" w:rsidRDefault="00300953">
      <w:pPr>
        <w:spacing w:line="360" w:lineRule="auto"/>
        <w:rPr>
          <w:b/>
          <w:sz w:val="36"/>
          <w:szCs w:val="36"/>
        </w:rPr>
      </w:pPr>
    </w:p>
    <w:p w:rsidR="00300953" w:rsidRDefault="00300953">
      <w:pPr>
        <w:spacing w:line="360" w:lineRule="auto"/>
        <w:rPr>
          <w:b/>
          <w:sz w:val="36"/>
          <w:szCs w:val="36"/>
        </w:rPr>
      </w:pPr>
    </w:p>
    <w:p w:rsidR="00300953" w:rsidRDefault="00300953">
      <w:pPr>
        <w:spacing w:line="360" w:lineRule="auto"/>
        <w:rPr>
          <w:b/>
          <w:sz w:val="36"/>
          <w:szCs w:val="36"/>
        </w:rPr>
      </w:pPr>
    </w:p>
    <w:p w:rsidR="00300953" w:rsidRDefault="00300953">
      <w:pPr>
        <w:spacing w:line="360" w:lineRule="auto"/>
        <w:rPr>
          <w:b/>
          <w:sz w:val="36"/>
          <w:szCs w:val="36"/>
        </w:rPr>
      </w:pPr>
    </w:p>
    <w:p w:rsidR="00300953" w:rsidRDefault="00300953">
      <w:pPr>
        <w:spacing w:line="480" w:lineRule="auto"/>
        <w:ind w:firstLineChars="250" w:firstLine="904"/>
        <w:rPr>
          <w:b/>
          <w:sz w:val="36"/>
          <w:szCs w:val="36"/>
        </w:rPr>
      </w:pPr>
    </w:p>
    <w:p w:rsidR="00300953" w:rsidRDefault="00300953">
      <w:pPr>
        <w:spacing w:line="480" w:lineRule="auto"/>
        <w:ind w:firstLineChars="250" w:firstLine="904"/>
        <w:rPr>
          <w:b/>
          <w:sz w:val="36"/>
          <w:szCs w:val="36"/>
        </w:rPr>
      </w:pPr>
    </w:p>
    <w:p w:rsidR="00300953" w:rsidRDefault="00C519EE">
      <w:pPr>
        <w:spacing w:line="480" w:lineRule="auto"/>
        <w:ind w:firstLineChars="250" w:firstLine="904"/>
        <w:rPr>
          <w:b/>
          <w:sz w:val="36"/>
          <w:szCs w:val="36"/>
        </w:rPr>
      </w:pPr>
      <w:r>
        <w:rPr>
          <w:b/>
          <w:sz w:val="36"/>
          <w:szCs w:val="36"/>
        </w:rPr>
        <w:t>Professor</w:t>
      </w:r>
      <w:r>
        <w:rPr>
          <w:rFonts w:hint="eastAsia"/>
          <w:b/>
          <w:sz w:val="36"/>
          <w:szCs w:val="36"/>
        </w:rPr>
        <w:t>：</w:t>
      </w:r>
      <w:r w:rsidR="00B64CAE">
        <w:rPr>
          <w:rFonts w:hint="eastAsia"/>
          <w:b/>
          <w:sz w:val="36"/>
          <w:szCs w:val="36"/>
        </w:rPr>
        <w:t xml:space="preserve"> </w:t>
      </w:r>
      <w:r>
        <w:rPr>
          <w:sz w:val="36"/>
          <w:szCs w:val="36"/>
          <w:u w:val="single"/>
        </w:rPr>
        <w:t xml:space="preserve"> </w:t>
      </w:r>
      <w:r w:rsidR="00C32621" w:rsidRPr="00C32621">
        <w:rPr>
          <w:sz w:val="36"/>
          <w:szCs w:val="36"/>
          <w:u w:val="single"/>
        </w:rPr>
        <w:t>Mike Bailey</w:t>
      </w:r>
      <w:r>
        <w:rPr>
          <w:rFonts w:hint="eastAsia"/>
          <w:b/>
          <w:sz w:val="36"/>
          <w:szCs w:val="36"/>
          <w:u w:val="single"/>
        </w:rPr>
        <w:t xml:space="preserve">          </w:t>
      </w:r>
    </w:p>
    <w:p w:rsidR="00300953" w:rsidRDefault="00C519EE">
      <w:pPr>
        <w:tabs>
          <w:tab w:val="left" w:pos="900"/>
        </w:tabs>
        <w:spacing w:line="480" w:lineRule="auto"/>
        <w:rPr>
          <w:b/>
          <w:sz w:val="36"/>
          <w:szCs w:val="36"/>
          <w:u w:val="single"/>
        </w:rPr>
      </w:pPr>
      <w:r>
        <w:rPr>
          <w:b/>
          <w:sz w:val="36"/>
          <w:szCs w:val="36"/>
        </w:rPr>
        <w:tab/>
        <w:t>Student</w:t>
      </w:r>
      <w:r w:rsidR="00B64CAE">
        <w:rPr>
          <w:b/>
          <w:sz w:val="36"/>
          <w:szCs w:val="36"/>
        </w:rPr>
        <w:t>s</w:t>
      </w:r>
      <w:r>
        <w:rPr>
          <w:b/>
          <w:sz w:val="36"/>
          <w:szCs w:val="36"/>
        </w:rPr>
        <w:t xml:space="preserve"> </w:t>
      </w:r>
      <w:r>
        <w:rPr>
          <w:rFonts w:hint="eastAsia"/>
          <w:b/>
          <w:sz w:val="36"/>
          <w:szCs w:val="36"/>
        </w:rPr>
        <w:t>：</w:t>
      </w:r>
      <w:r w:rsidR="001902A1">
        <w:rPr>
          <w:rFonts w:hint="eastAsia"/>
          <w:b/>
          <w:sz w:val="36"/>
          <w:szCs w:val="36"/>
        </w:rPr>
        <w:t xml:space="preserve"> </w:t>
      </w:r>
      <w:r>
        <w:rPr>
          <w:rFonts w:hint="eastAsia"/>
          <w:sz w:val="36"/>
          <w:szCs w:val="36"/>
          <w:u w:val="single"/>
        </w:rPr>
        <w:t xml:space="preserve"> </w:t>
      </w:r>
      <w:r>
        <w:rPr>
          <w:sz w:val="36"/>
          <w:szCs w:val="36"/>
          <w:u w:val="single"/>
        </w:rPr>
        <w:t>Hao Wang</w:t>
      </w:r>
      <w:r w:rsidR="00C32621">
        <w:rPr>
          <w:sz w:val="36"/>
          <w:szCs w:val="36"/>
          <w:u w:val="single"/>
        </w:rPr>
        <w:t xml:space="preserve">          </w:t>
      </w:r>
      <w:r>
        <w:rPr>
          <w:rFonts w:hint="eastAsia"/>
          <w:b/>
          <w:sz w:val="36"/>
          <w:szCs w:val="36"/>
          <w:u w:val="single"/>
        </w:rPr>
        <w:t xml:space="preserve">  </w:t>
      </w:r>
    </w:p>
    <w:p w:rsidR="00300953" w:rsidRDefault="00C519EE">
      <w:pPr>
        <w:tabs>
          <w:tab w:val="left" w:pos="960"/>
        </w:tabs>
        <w:spacing w:line="480" w:lineRule="auto"/>
        <w:rPr>
          <w:sz w:val="36"/>
          <w:szCs w:val="36"/>
          <w:u w:val="single"/>
        </w:rPr>
      </w:pPr>
      <w:r>
        <w:rPr>
          <w:rFonts w:hint="eastAsia"/>
          <w:b/>
          <w:sz w:val="36"/>
          <w:szCs w:val="36"/>
        </w:rPr>
        <w:t xml:space="preserve">                </w:t>
      </w:r>
    </w:p>
    <w:p w:rsidR="00300953" w:rsidRDefault="00300953">
      <w:pPr>
        <w:spacing w:line="360" w:lineRule="auto"/>
        <w:jc w:val="center"/>
        <w:rPr>
          <w:rStyle w:val="a8"/>
          <w:rFonts w:ascii="宋体" w:hAnsi="宋体"/>
          <w:szCs w:val="21"/>
        </w:rPr>
      </w:pPr>
    </w:p>
    <w:p w:rsidR="00300953" w:rsidRDefault="00C519EE">
      <w:pPr>
        <w:spacing w:line="360" w:lineRule="auto"/>
        <w:rPr>
          <w:rStyle w:val="a8"/>
          <w:rFonts w:ascii="宋体" w:hAnsi="宋体"/>
          <w:szCs w:val="21"/>
        </w:rPr>
      </w:pPr>
      <w:r>
        <w:rPr>
          <w:rStyle w:val="a8"/>
          <w:rFonts w:ascii="宋体" w:hAnsi="宋体" w:hint="eastAsia"/>
          <w:szCs w:val="21"/>
        </w:rPr>
        <w:t xml:space="preserve">     </w:t>
      </w:r>
    </w:p>
    <w:p w:rsidR="002D0321" w:rsidRDefault="002D0321">
      <w:pPr>
        <w:spacing w:line="360" w:lineRule="auto"/>
        <w:jc w:val="center"/>
        <w:rPr>
          <w:rStyle w:val="a8"/>
          <w:rFonts w:ascii="宋体" w:hAnsi="宋体"/>
          <w:sz w:val="30"/>
          <w:szCs w:val="30"/>
        </w:rPr>
      </w:pPr>
    </w:p>
    <w:p w:rsidR="002D0321" w:rsidRDefault="002D0321">
      <w:pPr>
        <w:spacing w:line="360" w:lineRule="auto"/>
        <w:jc w:val="center"/>
        <w:rPr>
          <w:rStyle w:val="a8"/>
          <w:rFonts w:ascii="宋体" w:hAnsi="宋体" w:hint="eastAsia"/>
          <w:sz w:val="30"/>
          <w:szCs w:val="30"/>
        </w:rPr>
      </w:pPr>
    </w:p>
    <w:p w:rsidR="00300953" w:rsidRDefault="001902A1">
      <w:pPr>
        <w:spacing w:line="360" w:lineRule="auto"/>
        <w:jc w:val="center"/>
        <w:rPr>
          <w:rStyle w:val="a8"/>
          <w:rFonts w:ascii="宋体" w:hAnsi="宋体"/>
          <w:sz w:val="30"/>
          <w:szCs w:val="30"/>
        </w:rPr>
      </w:pPr>
      <w:r>
        <w:rPr>
          <w:rStyle w:val="a8"/>
          <w:rFonts w:ascii="宋体" w:hAnsi="宋体"/>
          <w:sz w:val="30"/>
          <w:szCs w:val="30"/>
        </w:rPr>
        <w:t>Dec</w:t>
      </w:r>
      <w:r w:rsidR="00C519EE">
        <w:rPr>
          <w:rStyle w:val="a8"/>
          <w:rFonts w:ascii="宋体" w:hAnsi="宋体"/>
          <w:sz w:val="30"/>
          <w:szCs w:val="30"/>
        </w:rPr>
        <w:t xml:space="preserve"> </w:t>
      </w:r>
      <w:r w:rsidR="002D0321">
        <w:rPr>
          <w:rStyle w:val="a8"/>
          <w:rFonts w:ascii="宋体" w:hAnsi="宋体"/>
          <w:sz w:val="30"/>
          <w:szCs w:val="30"/>
        </w:rPr>
        <w:t>09</w:t>
      </w:r>
      <w:r w:rsidR="00C519EE">
        <w:rPr>
          <w:rStyle w:val="a8"/>
          <w:rFonts w:ascii="宋体" w:hAnsi="宋体"/>
          <w:sz w:val="30"/>
          <w:szCs w:val="30"/>
        </w:rPr>
        <w:t>, 2015</w:t>
      </w:r>
    </w:p>
    <w:p w:rsidR="00B64CAE" w:rsidRDefault="00B64CAE">
      <w:pPr>
        <w:spacing w:line="360" w:lineRule="auto"/>
        <w:jc w:val="center"/>
        <w:rPr>
          <w:rStyle w:val="a8"/>
          <w:rFonts w:ascii="宋体" w:hAnsi="宋体"/>
          <w:sz w:val="30"/>
          <w:szCs w:val="30"/>
        </w:rPr>
      </w:pPr>
    </w:p>
    <w:p w:rsidR="007D4223" w:rsidRPr="007D4223" w:rsidRDefault="002D0321">
      <w:pPr>
        <w:spacing w:line="360" w:lineRule="auto"/>
        <w:ind w:firstLine="420"/>
        <w:rPr>
          <w:b/>
          <w:sz w:val="24"/>
          <w:szCs w:val="24"/>
        </w:rPr>
      </w:pPr>
      <w:r>
        <w:rPr>
          <w:b/>
          <w:sz w:val="24"/>
          <w:szCs w:val="24"/>
        </w:rPr>
        <w:t>Proposal</w:t>
      </w:r>
    </w:p>
    <w:p w:rsidR="002D0321" w:rsidRPr="002D0321" w:rsidRDefault="002D0321" w:rsidP="002D0321">
      <w:pPr>
        <w:spacing w:line="360" w:lineRule="auto"/>
        <w:ind w:firstLineChars="200" w:firstLine="480"/>
        <w:rPr>
          <w:sz w:val="24"/>
          <w:szCs w:val="24"/>
        </w:rPr>
      </w:pPr>
      <w:r w:rsidRPr="002D0321">
        <w:rPr>
          <w:sz w:val="24"/>
          <w:szCs w:val="24"/>
        </w:rPr>
        <w:t xml:space="preserve">I am planning to display a solar system for my final project. This project will consist of: </w:t>
      </w:r>
    </w:p>
    <w:p w:rsidR="002D0321" w:rsidRPr="002D0321" w:rsidRDefault="002D0321" w:rsidP="002D0321">
      <w:pPr>
        <w:numPr>
          <w:ilvl w:val="0"/>
          <w:numId w:val="1"/>
        </w:numPr>
        <w:spacing w:line="360" w:lineRule="auto"/>
        <w:rPr>
          <w:sz w:val="24"/>
          <w:szCs w:val="24"/>
        </w:rPr>
      </w:pPr>
      <w:r w:rsidRPr="002D0321">
        <w:rPr>
          <w:rFonts w:hint="eastAsia"/>
          <w:sz w:val="24"/>
          <w:szCs w:val="24"/>
        </w:rPr>
        <w:t xml:space="preserve">A </w:t>
      </w:r>
      <w:r w:rsidRPr="002D0321">
        <w:rPr>
          <w:sz w:val="24"/>
          <w:szCs w:val="24"/>
        </w:rPr>
        <w:t xml:space="preserve">stationary Sun is in the center of the world coordinate. A Mercury, a Venus, an Earth, a Mars, a Jupiter, a Saturn, a Uranus, and a Neptune are moving around the Sun as a circle track. </w:t>
      </w:r>
    </w:p>
    <w:p w:rsidR="002D0321" w:rsidRPr="002D0321" w:rsidRDefault="002D0321" w:rsidP="002D0321">
      <w:pPr>
        <w:numPr>
          <w:ilvl w:val="0"/>
          <w:numId w:val="1"/>
        </w:numPr>
        <w:spacing w:line="360" w:lineRule="auto"/>
        <w:rPr>
          <w:sz w:val="24"/>
          <w:szCs w:val="24"/>
        </w:rPr>
      </w:pPr>
      <w:r w:rsidRPr="002D0321">
        <w:rPr>
          <w:sz w:val="24"/>
          <w:szCs w:val="24"/>
        </w:rPr>
        <w:t xml:space="preserve">Each planet has rotation and revolution. </w:t>
      </w:r>
    </w:p>
    <w:p w:rsidR="002D0321" w:rsidRPr="002D0321" w:rsidRDefault="002D0321" w:rsidP="002D0321">
      <w:pPr>
        <w:numPr>
          <w:ilvl w:val="0"/>
          <w:numId w:val="1"/>
        </w:numPr>
        <w:spacing w:line="360" w:lineRule="auto"/>
        <w:rPr>
          <w:sz w:val="24"/>
          <w:szCs w:val="24"/>
        </w:rPr>
      </w:pPr>
      <w:r w:rsidRPr="002D0321">
        <w:rPr>
          <w:sz w:val="24"/>
          <w:szCs w:val="24"/>
        </w:rPr>
        <w:t xml:space="preserve">The Sun is lighting. The planets are textured. </w:t>
      </w:r>
    </w:p>
    <w:p w:rsidR="002D0321" w:rsidRPr="002D0321" w:rsidRDefault="002D0321" w:rsidP="002D0321">
      <w:pPr>
        <w:numPr>
          <w:ilvl w:val="0"/>
          <w:numId w:val="1"/>
        </w:numPr>
        <w:spacing w:line="360" w:lineRule="auto"/>
        <w:rPr>
          <w:sz w:val="24"/>
          <w:szCs w:val="24"/>
        </w:rPr>
      </w:pPr>
      <w:r w:rsidRPr="002D0321">
        <w:rPr>
          <w:sz w:val="24"/>
          <w:szCs w:val="24"/>
        </w:rPr>
        <w:t xml:space="preserve">The Saturn has its ring. The Earth has the Moon. </w:t>
      </w:r>
    </w:p>
    <w:p w:rsidR="002D0321" w:rsidRPr="002D0321" w:rsidRDefault="002D0321" w:rsidP="002D0321">
      <w:pPr>
        <w:numPr>
          <w:ilvl w:val="0"/>
          <w:numId w:val="1"/>
        </w:numPr>
        <w:spacing w:line="360" w:lineRule="auto"/>
        <w:rPr>
          <w:sz w:val="24"/>
          <w:szCs w:val="24"/>
        </w:rPr>
      </w:pPr>
      <w:r w:rsidRPr="002D0321">
        <w:rPr>
          <w:sz w:val="24"/>
          <w:szCs w:val="24"/>
        </w:rPr>
        <w:t xml:space="preserve">The size of the system and each aster will not be perfectly scaled down, but the rotation and revolution time of each planet will. This work will be done on research. </w:t>
      </w:r>
    </w:p>
    <w:p w:rsidR="002D0321" w:rsidRPr="002D0321" w:rsidRDefault="002D0321" w:rsidP="002D0321">
      <w:pPr>
        <w:numPr>
          <w:ilvl w:val="0"/>
          <w:numId w:val="1"/>
        </w:numPr>
        <w:spacing w:line="360" w:lineRule="auto"/>
        <w:rPr>
          <w:sz w:val="24"/>
          <w:szCs w:val="24"/>
        </w:rPr>
      </w:pPr>
      <w:r w:rsidRPr="002D0321">
        <w:rPr>
          <w:sz w:val="24"/>
          <w:szCs w:val="24"/>
        </w:rPr>
        <w:t xml:space="preserve">The rotation and revolution of the planets and the lighting of the Sun are controlled by keyboard or right-mouse menu. </w:t>
      </w:r>
    </w:p>
    <w:p w:rsidR="002D0321" w:rsidRPr="002D0321" w:rsidRDefault="002D0321" w:rsidP="002D0321">
      <w:pPr>
        <w:numPr>
          <w:ilvl w:val="0"/>
          <w:numId w:val="1"/>
        </w:numPr>
        <w:spacing w:line="360" w:lineRule="auto"/>
        <w:rPr>
          <w:sz w:val="24"/>
          <w:szCs w:val="24"/>
        </w:rPr>
      </w:pPr>
      <w:r w:rsidRPr="002D0321">
        <w:rPr>
          <w:sz w:val="24"/>
          <w:szCs w:val="24"/>
        </w:rPr>
        <w:t xml:space="preserve">Both orthographic and perspective views will be implemented. </w:t>
      </w:r>
    </w:p>
    <w:p w:rsidR="002D0321" w:rsidRPr="002D0321" w:rsidRDefault="002D0321" w:rsidP="002D0321">
      <w:pPr>
        <w:numPr>
          <w:ilvl w:val="0"/>
          <w:numId w:val="1"/>
        </w:numPr>
        <w:spacing w:line="360" w:lineRule="auto"/>
        <w:rPr>
          <w:sz w:val="24"/>
          <w:szCs w:val="24"/>
        </w:rPr>
      </w:pPr>
      <w:r w:rsidRPr="002D0321">
        <w:rPr>
          <w:sz w:val="24"/>
          <w:szCs w:val="24"/>
        </w:rPr>
        <w:t xml:space="preserve">Drag the left-mouse button to rotate the eye sight view. Drag the middle-mouse button to zoom in or out. </w:t>
      </w:r>
    </w:p>
    <w:p w:rsidR="007D4223" w:rsidRDefault="007D4223">
      <w:pPr>
        <w:spacing w:line="360" w:lineRule="auto"/>
        <w:ind w:firstLine="420"/>
        <w:rPr>
          <w:sz w:val="24"/>
          <w:szCs w:val="24"/>
        </w:rPr>
      </w:pPr>
    </w:p>
    <w:p w:rsidR="006806F4" w:rsidRPr="002D0321" w:rsidRDefault="006806F4">
      <w:pPr>
        <w:spacing w:line="360" w:lineRule="auto"/>
        <w:ind w:firstLine="420"/>
        <w:rPr>
          <w:rFonts w:hint="eastAsia"/>
          <w:sz w:val="24"/>
          <w:szCs w:val="24"/>
        </w:rPr>
      </w:pPr>
    </w:p>
    <w:p w:rsidR="007D4223" w:rsidRPr="007D4223" w:rsidRDefault="00083643">
      <w:pPr>
        <w:spacing w:line="360" w:lineRule="auto"/>
        <w:ind w:firstLine="420"/>
        <w:rPr>
          <w:b/>
          <w:sz w:val="24"/>
          <w:szCs w:val="24"/>
        </w:rPr>
      </w:pPr>
      <w:r>
        <w:rPr>
          <w:b/>
          <w:sz w:val="24"/>
          <w:szCs w:val="24"/>
        </w:rPr>
        <w:t xml:space="preserve">Strategy </w:t>
      </w:r>
    </w:p>
    <w:p w:rsidR="009615C7" w:rsidRDefault="00083643" w:rsidP="009615C7">
      <w:pPr>
        <w:spacing w:line="360" w:lineRule="auto"/>
        <w:ind w:firstLine="420"/>
        <w:rPr>
          <w:sz w:val="24"/>
          <w:szCs w:val="24"/>
        </w:rPr>
      </w:pPr>
      <w:r>
        <w:rPr>
          <w:sz w:val="24"/>
          <w:szCs w:val="24"/>
        </w:rPr>
        <w:t xml:space="preserve">I did not use display list. </w:t>
      </w:r>
    </w:p>
    <w:p w:rsidR="00B771D3" w:rsidRDefault="00B771D3" w:rsidP="009615C7">
      <w:pPr>
        <w:spacing w:line="360" w:lineRule="auto"/>
        <w:ind w:firstLine="420"/>
        <w:rPr>
          <w:sz w:val="24"/>
          <w:szCs w:val="24"/>
        </w:rPr>
      </w:pPr>
      <w:r>
        <w:rPr>
          <w:sz w:val="24"/>
          <w:szCs w:val="24"/>
        </w:rPr>
        <w:t xml:space="preserve">In the beginning, </w:t>
      </w:r>
      <w:r w:rsidR="00B0712B">
        <w:rPr>
          <w:sz w:val="24"/>
          <w:szCs w:val="24"/>
        </w:rPr>
        <w:t xml:space="preserve">I decide to fix my proposal about the Sun, because the Sun also need to be textured. </w:t>
      </w:r>
      <w:r>
        <w:rPr>
          <w:sz w:val="24"/>
          <w:szCs w:val="24"/>
        </w:rPr>
        <w:t xml:space="preserve">I declare every texture pointer I need to use. There are 1 </w:t>
      </w:r>
      <w:r w:rsidR="00B0712B" w:rsidRPr="00B0712B">
        <w:rPr>
          <w:sz w:val="24"/>
          <w:szCs w:val="24"/>
        </w:rPr>
        <w:t>star</w:t>
      </w:r>
      <w:r w:rsidR="00B0712B">
        <w:rPr>
          <w:sz w:val="24"/>
          <w:szCs w:val="24"/>
        </w:rPr>
        <w:t xml:space="preserve"> and 8 planet, which are quite a lot. Secondly, I declare some control </w:t>
      </w:r>
      <w:r w:rsidR="00B0712B" w:rsidRPr="00B0712B">
        <w:rPr>
          <w:sz w:val="24"/>
          <w:szCs w:val="24"/>
        </w:rPr>
        <w:t>variable</w:t>
      </w:r>
      <w:r w:rsidR="00B0712B">
        <w:rPr>
          <w:sz w:val="24"/>
          <w:szCs w:val="24"/>
        </w:rPr>
        <w:t xml:space="preserve"> “</w:t>
      </w:r>
      <w:proofErr w:type="spellStart"/>
      <w:r w:rsidR="00B0712B" w:rsidRPr="00B0712B">
        <w:rPr>
          <w:sz w:val="24"/>
          <w:szCs w:val="24"/>
        </w:rPr>
        <w:t>TrackOn</w:t>
      </w:r>
      <w:proofErr w:type="spellEnd"/>
      <w:r w:rsidR="00B0712B">
        <w:rPr>
          <w:sz w:val="24"/>
          <w:szCs w:val="24"/>
        </w:rPr>
        <w:t>”</w:t>
      </w:r>
      <w:r w:rsidR="00B0712B" w:rsidRPr="00B0712B">
        <w:rPr>
          <w:sz w:val="24"/>
          <w:szCs w:val="24"/>
        </w:rPr>
        <w:t xml:space="preserve"> </w:t>
      </w:r>
      <w:r w:rsidR="00B0712B">
        <w:rPr>
          <w:sz w:val="24"/>
          <w:szCs w:val="24"/>
        </w:rPr>
        <w:t>“</w:t>
      </w:r>
      <w:proofErr w:type="spellStart"/>
      <w:r w:rsidR="00B0712B" w:rsidRPr="00B0712B">
        <w:rPr>
          <w:sz w:val="24"/>
          <w:szCs w:val="24"/>
        </w:rPr>
        <w:t>RevolutionOn</w:t>
      </w:r>
      <w:proofErr w:type="spellEnd"/>
      <w:r w:rsidR="00B0712B">
        <w:rPr>
          <w:sz w:val="24"/>
          <w:szCs w:val="24"/>
        </w:rPr>
        <w:t>”</w:t>
      </w:r>
      <w:r w:rsidR="00B0712B" w:rsidRPr="00B0712B">
        <w:rPr>
          <w:sz w:val="24"/>
          <w:szCs w:val="24"/>
        </w:rPr>
        <w:t xml:space="preserve"> </w:t>
      </w:r>
      <w:r w:rsidR="00B0712B">
        <w:rPr>
          <w:sz w:val="24"/>
          <w:szCs w:val="24"/>
        </w:rPr>
        <w:t>“</w:t>
      </w:r>
      <w:proofErr w:type="spellStart"/>
      <w:r w:rsidR="00B0712B" w:rsidRPr="00B0712B">
        <w:rPr>
          <w:sz w:val="24"/>
          <w:szCs w:val="24"/>
        </w:rPr>
        <w:t>RotationOn</w:t>
      </w:r>
      <w:proofErr w:type="spellEnd"/>
      <w:r w:rsidR="00B0712B">
        <w:rPr>
          <w:sz w:val="24"/>
          <w:szCs w:val="24"/>
        </w:rPr>
        <w:t>”</w:t>
      </w:r>
      <w:r w:rsidR="00B0712B" w:rsidRPr="00B0712B">
        <w:rPr>
          <w:sz w:val="24"/>
          <w:szCs w:val="24"/>
        </w:rPr>
        <w:t xml:space="preserve"> </w:t>
      </w:r>
      <w:r w:rsidR="00B0712B">
        <w:rPr>
          <w:sz w:val="24"/>
          <w:szCs w:val="24"/>
        </w:rPr>
        <w:t>and “</w:t>
      </w:r>
      <w:r w:rsidR="00B0712B" w:rsidRPr="00B0712B">
        <w:rPr>
          <w:sz w:val="24"/>
          <w:szCs w:val="24"/>
        </w:rPr>
        <w:t>Light0On</w:t>
      </w:r>
      <w:r w:rsidR="00B0712B">
        <w:rPr>
          <w:sz w:val="24"/>
          <w:szCs w:val="24"/>
        </w:rPr>
        <w:t>” so that I can turn on and off the track, revolution, rotation and lighting by the keyboard button “1” “2” “3” and “4”. After that I declare 2 animation variable “</w:t>
      </w:r>
      <w:proofErr w:type="spellStart"/>
      <w:r w:rsidR="00B0712B">
        <w:rPr>
          <w:sz w:val="24"/>
          <w:szCs w:val="24"/>
        </w:rPr>
        <w:t>Revolutionunit</w:t>
      </w:r>
      <w:proofErr w:type="spellEnd"/>
      <w:r w:rsidR="00B0712B">
        <w:rPr>
          <w:sz w:val="24"/>
          <w:szCs w:val="24"/>
        </w:rPr>
        <w:t>” and “</w:t>
      </w:r>
      <w:proofErr w:type="spellStart"/>
      <w:r w:rsidR="00B0712B">
        <w:rPr>
          <w:sz w:val="24"/>
          <w:szCs w:val="24"/>
        </w:rPr>
        <w:t>Rotationunit</w:t>
      </w:r>
      <w:proofErr w:type="spellEnd"/>
      <w:r w:rsidR="00B0712B">
        <w:rPr>
          <w:sz w:val="24"/>
          <w:szCs w:val="24"/>
        </w:rPr>
        <w:t xml:space="preserve">” in order to display the rotation and revolution of the asters. </w:t>
      </w:r>
    </w:p>
    <w:p w:rsidR="00B0712B" w:rsidRDefault="00B0712B" w:rsidP="009615C7">
      <w:pPr>
        <w:spacing w:line="360" w:lineRule="auto"/>
        <w:ind w:firstLine="420"/>
        <w:rPr>
          <w:sz w:val="24"/>
          <w:szCs w:val="24"/>
        </w:rPr>
      </w:pPr>
      <w:r>
        <w:rPr>
          <w:sz w:val="24"/>
          <w:szCs w:val="24"/>
        </w:rPr>
        <w:lastRenderedPageBreak/>
        <w:t xml:space="preserve">In the </w:t>
      </w:r>
      <w:proofErr w:type="gramStart"/>
      <w:r>
        <w:rPr>
          <w:sz w:val="24"/>
          <w:szCs w:val="24"/>
        </w:rPr>
        <w:t>Animation(</w:t>
      </w:r>
      <w:proofErr w:type="gramEnd"/>
      <w:r>
        <w:rPr>
          <w:sz w:val="24"/>
          <w:szCs w:val="24"/>
        </w:rPr>
        <w:t xml:space="preserve">) function, I write the following code: </w:t>
      </w:r>
    </w:p>
    <w:p w:rsidR="00B0712B" w:rsidRDefault="00B0712B" w:rsidP="00B0712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RevolutionOn</w:t>
      </w:r>
      <w:proofErr w:type="spellEnd"/>
      <w:r>
        <w:rPr>
          <w:rFonts w:ascii="Consolas" w:hAnsi="Consolas" w:cs="Consolas"/>
          <w:color w:val="000000"/>
          <w:kern w:val="0"/>
          <w:sz w:val="19"/>
          <w:szCs w:val="19"/>
          <w:highlight w:val="white"/>
        </w:rPr>
        <w:t>) {</w:t>
      </w:r>
    </w:p>
    <w:p w:rsidR="00B0712B" w:rsidRDefault="00B0712B" w:rsidP="00B0712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Revolutionunit</w:t>
      </w:r>
      <w:proofErr w:type="spellEnd"/>
      <w:r>
        <w:rPr>
          <w:rFonts w:ascii="Consolas" w:hAnsi="Consolas" w:cs="Consolas"/>
          <w:color w:val="000000"/>
          <w:kern w:val="0"/>
          <w:sz w:val="19"/>
          <w:szCs w:val="19"/>
          <w:highlight w:val="white"/>
        </w:rPr>
        <w:t xml:space="preserve"> += </w:t>
      </w:r>
      <w:proofErr w:type="gramStart"/>
      <w:r>
        <w:rPr>
          <w:rFonts w:ascii="Consolas" w:hAnsi="Consolas" w:cs="Consolas"/>
          <w:color w:val="000000"/>
          <w:kern w:val="0"/>
          <w:sz w:val="19"/>
          <w:szCs w:val="19"/>
          <w:highlight w:val="white"/>
        </w:rPr>
        <w:t>5.;</w:t>
      </w:r>
      <w:proofErr w:type="gramEnd"/>
    </w:p>
    <w:p w:rsidR="00B0712B" w:rsidRDefault="00B0712B" w:rsidP="00B0712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B0712B" w:rsidRDefault="00B0712B" w:rsidP="00B0712B">
      <w:pPr>
        <w:autoSpaceDE w:val="0"/>
        <w:autoSpaceDN w:val="0"/>
        <w:adjustRightInd w:val="0"/>
        <w:jc w:val="left"/>
        <w:rPr>
          <w:rFonts w:ascii="Consolas" w:hAnsi="Consolas" w:cs="Consolas"/>
          <w:color w:val="000000"/>
          <w:kern w:val="0"/>
          <w:sz w:val="19"/>
          <w:szCs w:val="19"/>
          <w:highlight w:val="white"/>
        </w:rPr>
      </w:pPr>
    </w:p>
    <w:p w:rsidR="00B0712B" w:rsidRDefault="00B0712B" w:rsidP="00B0712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RotationOn</w:t>
      </w:r>
      <w:proofErr w:type="spellEnd"/>
      <w:r>
        <w:rPr>
          <w:rFonts w:ascii="Consolas" w:hAnsi="Consolas" w:cs="Consolas"/>
          <w:color w:val="000000"/>
          <w:kern w:val="0"/>
          <w:sz w:val="19"/>
          <w:szCs w:val="19"/>
          <w:highlight w:val="white"/>
        </w:rPr>
        <w:t>) {</w:t>
      </w:r>
    </w:p>
    <w:p w:rsidR="00B0712B" w:rsidRDefault="00B0712B" w:rsidP="00B0712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Rotationunit</w:t>
      </w:r>
      <w:proofErr w:type="spellEnd"/>
      <w:r>
        <w:rPr>
          <w:rFonts w:ascii="Consolas" w:hAnsi="Consolas" w:cs="Consolas"/>
          <w:color w:val="000000"/>
          <w:kern w:val="0"/>
          <w:sz w:val="19"/>
          <w:szCs w:val="19"/>
          <w:highlight w:val="white"/>
        </w:rPr>
        <w:t xml:space="preserve"> += .5;</w:t>
      </w:r>
    </w:p>
    <w:p w:rsidR="00B0712B" w:rsidRDefault="00B0712B" w:rsidP="00B0712B">
      <w:pPr>
        <w:spacing w:line="360" w:lineRule="auto"/>
        <w:ind w:firstLine="420"/>
        <w:rPr>
          <w:sz w:val="24"/>
          <w:szCs w:val="24"/>
        </w:rPr>
      </w:pPr>
      <w:r>
        <w:rPr>
          <w:rFonts w:ascii="Consolas" w:hAnsi="Consolas" w:cs="Consolas"/>
          <w:color w:val="000000"/>
          <w:kern w:val="0"/>
          <w:sz w:val="19"/>
          <w:szCs w:val="19"/>
          <w:highlight w:val="white"/>
        </w:rPr>
        <w:tab/>
        <w:t>}</w:t>
      </w:r>
    </w:p>
    <w:p w:rsidR="007D4223" w:rsidRDefault="00C7440D" w:rsidP="009615C7">
      <w:pPr>
        <w:spacing w:line="360" w:lineRule="auto"/>
        <w:ind w:firstLine="420"/>
        <w:rPr>
          <w:sz w:val="24"/>
          <w:szCs w:val="24"/>
        </w:rPr>
      </w:pPr>
      <w:r>
        <w:rPr>
          <w:sz w:val="24"/>
          <w:szCs w:val="24"/>
        </w:rPr>
        <w:t>This means i</w:t>
      </w:r>
      <w:r w:rsidR="00B0712B">
        <w:rPr>
          <w:rFonts w:hint="eastAsia"/>
          <w:sz w:val="24"/>
          <w:szCs w:val="24"/>
        </w:rPr>
        <w:t xml:space="preserve">f the control </w:t>
      </w:r>
      <w:r w:rsidRPr="00B0712B">
        <w:rPr>
          <w:sz w:val="24"/>
          <w:szCs w:val="24"/>
        </w:rPr>
        <w:t>variable</w:t>
      </w:r>
      <w:r>
        <w:rPr>
          <w:sz w:val="24"/>
          <w:szCs w:val="24"/>
        </w:rPr>
        <w:t xml:space="preserve"> is on, the corresponding display variable changes so that an animation could be displayed. </w:t>
      </w:r>
    </w:p>
    <w:p w:rsidR="00C7440D" w:rsidRDefault="00C7440D" w:rsidP="009615C7">
      <w:pPr>
        <w:spacing w:line="360" w:lineRule="auto"/>
        <w:ind w:firstLine="420"/>
        <w:rPr>
          <w:sz w:val="24"/>
          <w:szCs w:val="24"/>
        </w:rPr>
      </w:pPr>
      <w:r>
        <w:rPr>
          <w:sz w:val="24"/>
          <w:szCs w:val="24"/>
        </w:rPr>
        <w:t>I draw the sun as a big static point light but still textured its surface and implement its rotation. Then draw the circle track of each planet if the track control variable is on. And then draw the 8 planet. I textured every planet and set their surface to “</w:t>
      </w:r>
      <w:r w:rsidR="006806F4">
        <w:rPr>
          <w:sz w:val="24"/>
          <w:szCs w:val="24"/>
        </w:rPr>
        <w:t>GL_MODULATE</w:t>
      </w:r>
      <w:r>
        <w:rPr>
          <w:sz w:val="24"/>
          <w:szCs w:val="24"/>
        </w:rPr>
        <w:t xml:space="preserve">” if </w:t>
      </w:r>
      <w:r w:rsidR="006806F4">
        <w:rPr>
          <w:sz w:val="24"/>
          <w:szCs w:val="24"/>
        </w:rPr>
        <w:t>the light control variable is on. Most importantly, I implement their revolution and rotation and set a perfect scale to them. Every planet’s revolution is in a scale, even though the Uranus and the</w:t>
      </w:r>
      <w:r w:rsidR="006806F4" w:rsidRPr="006806F4">
        <w:rPr>
          <w:sz w:val="24"/>
          <w:szCs w:val="24"/>
        </w:rPr>
        <w:t xml:space="preserve"> Neptune </w:t>
      </w:r>
      <w:r w:rsidR="006806F4">
        <w:rPr>
          <w:sz w:val="24"/>
          <w:szCs w:val="24"/>
        </w:rPr>
        <w:t xml:space="preserve">have a slow speed. Every aster’s rotation is in a scale, even though the Venus rotates too slowly. The distances from planets to the Sun is in a scale, even though the Neptune gets far away. The radius of every planet is also in a scale, even though their size are huge different. </w:t>
      </w:r>
      <w:r w:rsidR="009F414F">
        <w:rPr>
          <w:sz w:val="24"/>
          <w:szCs w:val="24"/>
        </w:rPr>
        <w:t xml:space="preserve">The reason why I can scale everything is that </w:t>
      </w:r>
      <w:r w:rsidR="0063665E">
        <w:rPr>
          <w:sz w:val="24"/>
          <w:szCs w:val="24"/>
        </w:rPr>
        <w:t>for each kind of aster motion</w:t>
      </w:r>
      <w:r w:rsidR="0063665E">
        <w:rPr>
          <w:sz w:val="24"/>
          <w:szCs w:val="24"/>
        </w:rPr>
        <w:t xml:space="preserve"> </w:t>
      </w:r>
      <w:r w:rsidR="009F414F">
        <w:rPr>
          <w:sz w:val="24"/>
          <w:szCs w:val="24"/>
        </w:rPr>
        <w:t xml:space="preserve">I only have one animation </w:t>
      </w:r>
      <w:r w:rsidR="0063665E">
        <w:rPr>
          <w:sz w:val="24"/>
          <w:szCs w:val="24"/>
        </w:rPr>
        <w:t xml:space="preserve">variable. These variable can be treated as a unit of the scaling. Thus all I need to do is doing research to find out the real time of each aster motion, and multiply one of these units. </w:t>
      </w:r>
      <w:r w:rsidR="006806F4">
        <w:rPr>
          <w:sz w:val="24"/>
          <w:szCs w:val="24"/>
        </w:rPr>
        <w:t xml:space="preserve">All of </w:t>
      </w:r>
      <w:r w:rsidR="0063665E">
        <w:rPr>
          <w:sz w:val="24"/>
          <w:szCs w:val="24"/>
        </w:rPr>
        <w:t>my research</w:t>
      </w:r>
      <w:r w:rsidR="006806F4">
        <w:rPr>
          <w:sz w:val="24"/>
          <w:szCs w:val="24"/>
        </w:rPr>
        <w:t xml:space="preserve"> data are from NASA website. </w:t>
      </w:r>
      <w:r w:rsidR="00422AF3">
        <w:rPr>
          <w:sz w:val="24"/>
          <w:szCs w:val="24"/>
        </w:rPr>
        <w:t>[1]</w:t>
      </w:r>
    </w:p>
    <w:p w:rsidR="00B0712B" w:rsidRDefault="00B0712B" w:rsidP="009615C7">
      <w:pPr>
        <w:spacing w:line="360" w:lineRule="auto"/>
        <w:ind w:firstLine="420"/>
        <w:rPr>
          <w:sz w:val="24"/>
          <w:szCs w:val="24"/>
        </w:rPr>
      </w:pPr>
    </w:p>
    <w:p w:rsidR="006806F4" w:rsidRDefault="006806F4" w:rsidP="009615C7">
      <w:pPr>
        <w:spacing w:line="360" w:lineRule="auto"/>
        <w:ind w:firstLine="420"/>
        <w:rPr>
          <w:sz w:val="24"/>
          <w:szCs w:val="24"/>
        </w:rPr>
      </w:pPr>
    </w:p>
    <w:p w:rsidR="007D4223" w:rsidRDefault="006806F4" w:rsidP="009615C7">
      <w:pPr>
        <w:spacing w:line="360" w:lineRule="auto"/>
        <w:ind w:firstLine="420"/>
        <w:rPr>
          <w:b/>
          <w:sz w:val="24"/>
          <w:szCs w:val="24"/>
        </w:rPr>
      </w:pPr>
      <w:r>
        <w:rPr>
          <w:b/>
          <w:sz w:val="24"/>
          <w:szCs w:val="24"/>
        </w:rPr>
        <w:t>Result</w:t>
      </w:r>
    </w:p>
    <w:p w:rsidR="00B43C22" w:rsidRDefault="00B43C22" w:rsidP="00B43C22">
      <w:pPr>
        <w:spacing w:line="360" w:lineRule="auto"/>
        <w:ind w:firstLine="420"/>
        <w:jc w:val="center"/>
        <w:rPr>
          <w:b/>
          <w:sz w:val="24"/>
          <w:szCs w:val="24"/>
        </w:rPr>
      </w:pPr>
      <w:r>
        <w:rPr>
          <w:noProof/>
        </w:rPr>
        <w:lastRenderedPageBreak/>
        <w:drawing>
          <wp:inline distT="0" distB="0" distL="0" distR="0" wp14:anchorId="4F20105A" wp14:editId="71CA4854">
            <wp:extent cx="3657600" cy="380247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006" cy="3810176"/>
                    </a:xfrm>
                    <a:prstGeom prst="rect">
                      <a:avLst/>
                    </a:prstGeom>
                  </pic:spPr>
                </pic:pic>
              </a:graphicData>
            </a:graphic>
          </wp:inline>
        </w:drawing>
      </w:r>
    </w:p>
    <w:p w:rsidR="00B43C22" w:rsidRPr="00422AF3" w:rsidRDefault="00422AF3" w:rsidP="00B43C22">
      <w:pPr>
        <w:spacing w:line="360" w:lineRule="auto"/>
        <w:ind w:firstLine="420"/>
        <w:jc w:val="center"/>
        <w:rPr>
          <w:rFonts w:hint="eastAsia"/>
          <w:sz w:val="24"/>
          <w:szCs w:val="24"/>
        </w:rPr>
      </w:pPr>
      <w:r>
        <w:rPr>
          <w:sz w:val="24"/>
          <w:szCs w:val="24"/>
        </w:rPr>
        <w:t>Normal view</w:t>
      </w:r>
    </w:p>
    <w:p w:rsidR="00B43C22" w:rsidRDefault="00B43C22" w:rsidP="00B43C22">
      <w:pPr>
        <w:spacing w:line="360" w:lineRule="auto"/>
        <w:ind w:firstLine="420"/>
        <w:jc w:val="center"/>
        <w:rPr>
          <w:rFonts w:hint="eastAsia"/>
          <w:b/>
          <w:sz w:val="24"/>
          <w:szCs w:val="24"/>
        </w:rPr>
      </w:pPr>
      <w:r>
        <w:rPr>
          <w:noProof/>
        </w:rPr>
        <w:drawing>
          <wp:inline distT="0" distB="0" distL="0" distR="0" wp14:anchorId="12D1CC6C" wp14:editId="40A1EEED">
            <wp:extent cx="3676650" cy="38094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980" cy="3825328"/>
                    </a:xfrm>
                    <a:prstGeom prst="rect">
                      <a:avLst/>
                    </a:prstGeom>
                  </pic:spPr>
                </pic:pic>
              </a:graphicData>
            </a:graphic>
          </wp:inline>
        </w:drawing>
      </w:r>
    </w:p>
    <w:p w:rsidR="00B43C22" w:rsidRDefault="00422AF3" w:rsidP="00422AF3">
      <w:pPr>
        <w:spacing w:line="360" w:lineRule="auto"/>
        <w:ind w:firstLine="420"/>
        <w:jc w:val="center"/>
        <w:rPr>
          <w:sz w:val="24"/>
          <w:szCs w:val="24"/>
        </w:rPr>
      </w:pPr>
      <w:r>
        <w:rPr>
          <w:sz w:val="24"/>
          <w:szCs w:val="24"/>
        </w:rPr>
        <w:t>With lighting</w:t>
      </w:r>
    </w:p>
    <w:p w:rsidR="00422AF3" w:rsidRPr="00422AF3" w:rsidRDefault="00422AF3" w:rsidP="00422AF3">
      <w:pPr>
        <w:spacing w:line="360" w:lineRule="auto"/>
        <w:ind w:firstLine="420"/>
        <w:jc w:val="center"/>
        <w:rPr>
          <w:rFonts w:hint="eastAsia"/>
          <w:sz w:val="24"/>
          <w:szCs w:val="24"/>
        </w:rPr>
      </w:pPr>
    </w:p>
    <w:p w:rsidR="00C37AF5" w:rsidRDefault="00732C7F" w:rsidP="009615C7">
      <w:pPr>
        <w:spacing w:line="360" w:lineRule="auto"/>
        <w:ind w:firstLine="420"/>
        <w:rPr>
          <w:sz w:val="24"/>
          <w:szCs w:val="24"/>
        </w:rPr>
      </w:pPr>
      <w:r>
        <w:rPr>
          <w:rFonts w:hint="eastAsia"/>
          <w:sz w:val="24"/>
          <w:szCs w:val="24"/>
        </w:rPr>
        <w:lastRenderedPageBreak/>
        <w:t xml:space="preserve">The result meets all requirement of my proposal. </w:t>
      </w:r>
      <w:r>
        <w:rPr>
          <w:sz w:val="24"/>
          <w:szCs w:val="24"/>
        </w:rPr>
        <w:t>In addition, it also satisfies</w:t>
      </w:r>
    </w:p>
    <w:p w:rsidR="00732C7F" w:rsidRDefault="00732C7F" w:rsidP="00732C7F">
      <w:pPr>
        <w:pStyle w:val="ad"/>
        <w:numPr>
          <w:ilvl w:val="0"/>
          <w:numId w:val="2"/>
        </w:numPr>
        <w:spacing w:line="360" w:lineRule="auto"/>
        <w:ind w:firstLineChars="0"/>
        <w:rPr>
          <w:rFonts w:hint="eastAsia"/>
          <w:sz w:val="24"/>
          <w:szCs w:val="24"/>
        </w:rPr>
      </w:pPr>
      <w:r>
        <w:rPr>
          <w:sz w:val="24"/>
          <w:szCs w:val="24"/>
        </w:rPr>
        <w:t>T</w:t>
      </w:r>
      <w:r>
        <w:rPr>
          <w:rFonts w:hint="eastAsia"/>
          <w:sz w:val="24"/>
          <w:szCs w:val="24"/>
        </w:rPr>
        <w:t>he Sun is both lighting and textured</w:t>
      </w:r>
      <w:r>
        <w:rPr>
          <w:sz w:val="24"/>
          <w:szCs w:val="24"/>
        </w:rPr>
        <w:t xml:space="preserve">. </w:t>
      </w:r>
    </w:p>
    <w:p w:rsidR="00732C7F" w:rsidRDefault="00732C7F" w:rsidP="00732C7F">
      <w:pPr>
        <w:pStyle w:val="ad"/>
        <w:numPr>
          <w:ilvl w:val="0"/>
          <w:numId w:val="2"/>
        </w:numPr>
        <w:spacing w:line="360" w:lineRule="auto"/>
        <w:ind w:firstLineChars="0"/>
        <w:rPr>
          <w:sz w:val="24"/>
          <w:szCs w:val="24"/>
        </w:rPr>
      </w:pPr>
      <w:r>
        <w:rPr>
          <w:sz w:val="24"/>
          <w:szCs w:val="24"/>
        </w:rPr>
        <w:t xml:space="preserve">The track of each planet is shown. </w:t>
      </w:r>
    </w:p>
    <w:p w:rsidR="00732C7F" w:rsidRDefault="00732C7F" w:rsidP="00732C7F">
      <w:pPr>
        <w:pStyle w:val="ad"/>
        <w:numPr>
          <w:ilvl w:val="0"/>
          <w:numId w:val="2"/>
        </w:numPr>
        <w:spacing w:line="360" w:lineRule="auto"/>
        <w:ind w:firstLineChars="0"/>
        <w:rPr>
          <w:sz w:val="24"/>
          <w:szCs w:val="24"/>
        </w:rPr>
      </w:pPr>
      <w:r>
        <w:rPr>
          <w:sz w:val="24"/>
          <w:szCs w:val="24"/>
        </w:rPr>
        <w:t xml:space="preserve">Keyboard buttons </w:t>
      </w:r>
      <w:r>
        <w:rPr>
          <w:sz w:val="24"/>
          <w:szCs w:val="24"/>
        </w:rPr>
        <w:t>“1” “2” “3” and “4”</w:t>
      </w:r>
      <w:r>
        <w:rPr>
          <w:sz w:val="24"/>
          <w:szCs w:val="24"/>
        </w:rPr>
        <w:t xml:space="preserve"> control the display of tracks, revolutions, rotations and the </w:t>
      </w:r>
      <w:r w:rsidR="003B208E">
        <w:rPr>
          <w:sz w:val="24"/>
          <w:szCs w:val="24"/>
        </w:rPr>
        <w:t>Sun’s</w:t>
      </w:r>
      <w:r>
        <w:rPr>
          <w:sz w:val="24"/>
          <w:szCs w:val="24"/>
        </w:rPr>
        <w:t xml:space="preserve"> </w:t>
      </w:r>
      <w:r w:rsidR="003B208E">
        <w:rPr>
          <w:sz w:val="24"/>
          <w:szCs w:val="24"/>
        </w:rPr>
        <w:t>lighting</w:t>
      </w:r>
      <w:r>
        <w:rPr>
          <w:sz w:val="24"/>
          <w:szCs w:val="24"/>
        </w:rPr>
        <w:t xml:space="preserve">. </w:t>
      </w:r>
    </w:p>
    <w:p w:rsidR="00732C7F" w:rsidRDefault="00732C7F" w:rsidP="00732C7F">
      <w:pPr>
        <w:pStyle w:val="ad"/>
        <w:numPr>
          <w:ilvl w:val="0"/>
          <w:numId w:val="2"/>
        </w:numPr>
        <w:spacing w:line="360" w:lineRule="auto"/>
        <w:ind w:firstLineChars="0"/>
        <w:rPr>
          <w:sz w:val="24"/>
          <w:szCs w:val="24"/>
        </w:rPr>
      </w:pPr>
      <w:r>
        <w:rPr>
          <w:sz w:val="24"/>
          <w:szCs w:val="24"/>
        </w:rPr>
        <w:t xml:space="preserve">The sun also has rotation. The moon also has its track, revolution and rotation. </w:t>
      </w:r>
    </w:p>
    <w:p w:rsidR="00732C7F" w:rsidRPr="00732C7F" w:rsidRDefault="00732C7F" w:rsidP="00732C7F">
      <w:pPr>
        <w:pStyle w:val="ad"/>
        <w:numPr>
          <w:ilvl w:val="0"/>
          <w:numId w:val="2"/>
        </w:numPr>
        <w:spacing w:line="360" w:lineRule="auto"/>
        <w:ind w:firstLineChars="0"/>
        <w:rPr>
          <w:rFonts w:hint="eastAsia"/>
          <w:sz w:val="24"/>
          <w:szCs w:val="24"/>
        </w:rPr>
      </w:pPr>
      <w:r>
        <w:rPr>
          <w:sz w:val="24"/>
          <w:szCs w:val="24"/>
        </w:rPr>
        <w:t xml:space="preserve">When turn off the lighting of the sun, the normal “GL_REPLACE” surface of each planet will be displayed. </w:t>
      </w:r>
    </w:p>
    <w:p w:rsidR="00F32433" w:rsidRDefault="00F32433" w:rsidP="009615C7">
      <w:pPr>
        <w:spacing w:line="360" w:lineRule="auto"/>
        <w:ind w:firstLine="420"/>
        <w:rPr>
          <w:sz w:val="24"/>
          <w:szCs w:val="24"/>
        </w:rPr>
      </w:pPr>
    </w:p>
    <w:p w:rsidR="00F32433" w:rsidRPr="00F32433" w:rsidRDefault="00422AF3" w:rsidP="009615C7">
      <w:pPr>
        <w:spacing w:line="360" w:lineRule="auto"/>
        <w:ind w:firstLine="420"/>
        <w:rPr>
          <w:b/>
          <w:sz w:val="24"/>
          <w:szCs w:val="24"/>
        </w:rPr>
      </w:pPr>
      <w:r>
        <w:rPr>
          <w:b/>
          <w:sz w:val="24"/>
          <w:szCs w:val="24"/>
        </w:rPr>
        <w:t>Conclusion</w:t>
      </w:r>
    </w:p>
    <w:p w:rsidR="00F32433" w:rsidRDefault="00422AF3" w:rsidP="00422AF3">
      <w:pPr>
        <w:spacing w:line="360" w:lineRule="auto"/>
        <w:ind w:firstLine="420"/>
        <w:rPr>
          <w:sz w:val="24"/>
          <w:szCs w:val="24"/>
        </w:rPr>
      </w:pPr>
      <w:r>
        <w:rPr>
          <w:sz w:val="24"/>
          <w:szCs w:val="24"/>
        </w:rPr>
        <w:t xml:space="preserve">After the project, my ability of doing works with OpenGL is enhanced. In this project, I used almost everything I learn from class, including </w:t>
      </w:r>
      <w:r w:rsidRPr="00422AF3">
        <w:rPr>
          <w:sz w:val="24"/>
          <w:szCs w:val="24"/>
        </w:rPr>
        <w:t>hierarchical transformations, texturing</w:t>
      </w:r>
      <w:r>
        <w:rPr>
          <w:sz w:val="24"/>
          <w:szCs w:val="24"/>
        </w:rPr>
        <w:t xml:space="preserve"> animation,</w:t>
      </w:r>
      <w:r w:rsidRPr="00422AF3">
        <w:rPr>
          <w:sz w:val="24"/>
          <w:szCs w:val="24"/>
        </w:rPr>
        <w:t xml:space="preserve"> lighting</w:t>
      </w:r>
      <w:r>
        <w:rPr>
          <w:sz w:val="24"/>
          <w:szCs w:val="24"/>
        </w:rPr>
        <w:t xml:space="preserve"> and keyboard controlling. This time I do not use these knowledge separately like our normal project, but put all of them together. There are some new problems I have never met be</w:t>
      </w:r>
      <w:r w:rsidR="00970076">
        <w:rPr>
          <w:sz w:val="24"/>
          <w:szCs w:val="24"/>
        </w:rPr>
        <w:t>fore.</w:t>
      </w:r>
      <w:r>
        <w:rPr>
          <w:sz w:val="24"/>
          <w:szCs w:val="24"/>
        </w:rPr>
        <w:t xml:space="preserve"> </w:t>
      </w:r>
      <w:r w:rsidR="00CA3A1F">
        <w:rPr>
          <w:sz w:val="24"/>
          <w:szCs w:val="24"/>
        </w:rPr>
        <w:t xml:space="preserve">For example, how can I implement different speed of texture movement? My solution is modifying the </w:t>
      </w:r>
      <w:proofErr w:type="spellStart"/>
      <w:proofErr w:type="gramStart"/>
      <w:r w:rsidR="00CA3A1F">
        <w:rPr>
          <w:sz w:val="24"/>
          <w:szCs w:val="24"/>
        </w:rPr>
        <w:t>MjbSphere</w:t>
      </w:r>
      <w:proofErr w:type="spellEnd"/>
      <w:r w:rsidR="00CA3A1F">
        <w:rPr>
          <w:sz w:val="24"/>
          <w:szCs w:val="24"/>
        </w:rPr>
        <w:t>(</w:t>
      </w:r>
      <w:proofErr w:type="gramEnd"/>
      <w:r w:rsidR="00CA3A1F">
        <w:rPr>
          <w:sz w:val="24"/>
          <w:szCs w:val="24"/>
        </w:rPr>
        <w:t xml:space="preserve">) function the professor gave us for project 3. I add the animation control variable as a </w:t>
      </w:r>
      <w:r w:rsidR="00CA3A1F" w:rsidRPr="00CA3A1F">
        <w:rPr>
          <w:sz w:val="24"/>
          <w:szCs w:val="24"/>
        </w:rPr>
        <w:t>parameter</w:t>
      </w:r>
      <w:r w:rsidR="00CA3A1F">
        <w:rPr>
          <w:sz w:val="24"/>
          <w:szCs w:val="24"/>
        </w:rPr>
        <w:t xml:space="preserve"> of </w:t>
      </w:r>
      <w:proofErr w:type="spellStart"/>
      <w:proofErr w:type="gramStart"/>
      <w:r w:rsidR="00CA3A1F">
        <w:rPr>
          <w:sz w:val="24"/>
          <w:szCs w:val="24"/>
        </w:rPr>
        <w:t>MjbSphere</w:t>
      </w:r>
      <w:proofErr w:type="spellEnd"/>
      <w:r w:rsidR="00CA3A1F">
        <w:rPr>
          <w:sz w:val="24"/>
          <w:szCs w:val="24"/>
        </w:rPr>
        <w:t>(</w:t>
      </w:r>
      <w:proofErr w:type="gramEnd"/>
      <w:r w:rsidR="00CA3A1F">
        <w:rPr>
          <w:sz w:val="24"/>
          <w:szCs w:val="24"/>
        </w:rPr>
        <w:t xml:space="preserve">) function. </w:t>
      </w:r>
      <w:r w:rsidR="006A0805">
        <w:rPr>
          <w:sz w:val="24"/>
          <w:szCs w:val="24"/>
        </w:rPr>
        <w:t>Thus I can use different value when I call this function in the main program.</w:t>
      </w:r>
      <w:bookmarkStart w:id="0" w:name="_GoBack"/>
      <w:bookmarkEnd w:id="0"/>
      <w:r w:rsidR="00CA3A1F">
        <w:rPr>
          <w:sz w:val="24"/>
          <w:szCs w:val="24"/>
        </w:rPr>
        <w:t xml:space="preserve"> </w:t>
      </w:r>
      <w:r>
        <w:rPr>
          <w:sz w:val="24"/>
          <w:szCs w:val="24"/>
        </w:rPr>
        <w:t xml:space="preserve">In other words, this project also </w:t>
      </w:r>
      <w:r w:rsidR="00970076">
        <w:rPr>
          <w:sz w:val="24"/>
          <w:szCs w:val="24"/>
        </w:rPr>
        <w:t xml:space="preserve">enhances my </w:t>
      </w:r>
      <w:r w:rsidR="00970076" w:rsidRPr="00970076">
        <w:rPr>
          <w:sz w:val="24"/>
          <w:szCs w:val="24"/>
        </w:rPr>
        <w:t>integration ability</w:t>
      </w:r>
      <w:r w:rsidR="00970076">
        <w:rPr>
          <w:sz w:val="24"/>
          <w:szCs w:val="24"/>
        </w:rPr>
        <w:t xml:space="preserve">. This is the most I satisfy with. </w:t>
      </w:r>
    </w:p>
    <w:p w:rsidR="00A55748" w:rsidRDefault="00A55748" w:rsidP="00D95E4D">
      <w:pPr>
        <w:spacing w:line="360" w:lineRule="auto"/>
        <w:ind w:firstLine="420"/>
        <w:rPr>
          <w:sz w:val="24"/>
          <w:szCs w:val="24"/>
        </w:rPr>
      </w:pPr>
    </w:p>
    <w:p w:rsidR="00C86803" w:rsidRDefault="00C86803" w:rsidP="009615C7">
      <w:pPr>
        <w:spacing w:line="360" w:lineRule="auto"/>
        <w:ind w:firstLine="420"/>
        <w:rPr>
          <w:sz w:val="24"/>
          <w:szCs w:val="24"/>
        </w:rPr>
      </w:pPr>
    </w:p>
    <w:p w:rsidR="00C86803" w:rsidRPr="00C86803" w:rsidRDefault="00C86803" w:rsidP="00C86803">
      <w:pPr>
        <w:spacing w:line="360" w:lineRule="auto"/>
        <w:rPr>
          <w:b/>
          <w:sz w:val="24"/>
          <w:szCs w:val="24"/>
        </w:rPr>
      </w:pPr>
      <w:r w:rsidRPr="00C86803">
        <w:rPr>
          <w:rFonts w:hint="eastAsia"/>
          <w:b/>
          <w:sz w:val="24"/>
          <w:szCs w:val="24"/>
        </w:rPr>
        <w:t xml:space="preserve">Reference </w:t>
      </w:r>
    </w:p>
    <w:p w:rsidR="00422AF3" w:rsidRDefault="00C86803" w:rsidP="00422AF3">
      <w:pPr>
        <w:spacing w:line="360" w:lineRule="auto"/>
        <w:ind w:left="480" w:hangingChars="200" w:hanging="480"/>
        <w:jc w:val="left"/>
        <w:rPr>
          <w:sz w:val="24"/>
          <w:szCs w:val="24"/>
        </w:rPr>
      </w:pPr>
      <w:r>
        <w:rPr>
          <w:rFonts w:hint="eastAsia"/>
          <w:sz w:val="24"/>
          <w:szCs w:val="24"/>
        </w:rPr>
        <w:t>[</w:t>
      </w:r>
      <w:r>
        <w:rPr>
          <w:sz w:val="24"/>
          <w:szCs w:val="24"/>
        </w:rPr>
        <w:t>1</w:t>
      </w:r>
      <w:r>
        <w:rPr>
          <w:rFonts w:hint="eastAsia"/>
          <w:sz w:val="24"/>
          <w:szCs w:val="24"/>
        </w:rPr>
        <w:t>]</w:t>
      </w:r>
      <w:r>
        <w:rPr>
          <w:sz w:val="24"/>
          <w:szCs w:val="24"/>
        </w:rPr>
        <w:t xml:space="preserve">. </w:t>
      </w:r>
      <w:r w:rsidR="00422AF3">
        <w:rPr>
          <w:sz w:val="24"/>
          <w:szCs w:val="24"/>
        </w:rPr>
        <w:t xml:space="preserve">NASA website. Retrieved from: </w:t>
      </w:r>
      <w:hyperlink r:id="rId10" w:history="1">
        <w:r w:rsidR="00422AF3" w:rsidRPr="00F543C7">
          <w:rPr>
            <w:rStyle w:val="a9"/>
            <w:sz w:val="24"/>
            <w:szCs w:val="24"/>
          </w:rPr>
          <w:t>https://www.nasa.gov/</w:t>
        </w:r>
      </w:hyperlink>
      <w:r w:rsidR="00422AF3">
        <w:rPr>
          <w:sz w:val="24"/>
          <w:szCs w:val="24"/>
        </w:rPr>
        <w:t xml:space="preserve"> </w:t>
      </w:r>
    </w:p>
    <w:p w:rsidR="00030135" w:rsidRDefault="00030135" w:rsidP="00C86803">
      <w:pPr>
        <w:spacing w:line="360" w:lineRule="auto"/>
        <w:ind w:left="480" w:hangingChars="200" w:hanging="480"/>
        <w:jc w:val="left"/>
        <w:rPr>
          <w:sz w:val="24"/>
          <w:szCs w:val="24"/>
        </w:rPr>
      </w:pPr>
    </w:p>
    <w:sectPr w:rsidR="00030135">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D43" w:rsidRDefault="00100D43">
      <w:r>
        <w:separator/>
      </w:r>
    </w:p>
  </w:endnote>
  <w:endnote w:type="continuationSeparator" w:id="0">
    <w:p w:rsidR="00100D43" w:rsidRDefault="0010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36" w:type="dxa"/>
      <w:tblLayout w:type="fixed"/>
      <w:tblCellMar>
        <w:top w:w="72" w:type="dxa"/>
        <w:left w:w="115" w:type="dxa"/>
        <w:bottom w:w="72" w:type="dxa"/>
        <w:right w:w="115" w:type="dxa"/>
      </w:tblCellMar>
      <w:tblLook w:val="04A0" w:firstRow="1" w:lastRow="0" w:firstColumn="1" w:lastColumn="0" w:noHBand="0" w:noVBand="1"/>
    </w:tblPr>
    <w:tblGrid>
      <w:gridCol w:w="7682"/>
      <w:gridCol w:w="854"/>
    </w:tblGrid>
    <w:tr w:rsidR="00300953">
      <w:tc>
        <w:tcPr>
          <w:tcW w:w="7682" w:type="dxa"/>
          <w:tcBorders>
            <w:top w:val="single" w:sz="4" w:space="0" w:color="000000"/>
          </w:tcBorders>
          <w:shd w:val="clear" w:color="auto" w:fill="auto"/>
        </w:tcPr>
        <w:p w:rsidR="00300953" w:rsidRDefault="00300953">
          <w:pPr>
            <w:pStyle w:val="a5"/>
            <w:ind w:right="360"/>
            <w:rPr>
              <w:sz w:val="21"/>
              <w:szCs w:val="21"/>
            </w:rPr>
          </w:pPr>
        </w:p>
      </w:tc>
      <w:tc>
        <w:tcPr>
          <w:tcW w:w="854" w:type="dxa"/>
          <w:tcBorders>
            <w:top w:val="single" w:sz="4" w:space="0" w:color="C0504D"/>
          </w:tcBorders>
          <w:shd w:val="clear" w:color="auto" w:fill="943634"/>
        </w:tcPr>
        <w:p w:rsidR="00300953" w:rsidRDefault="00C519EE">
          <w:pPr>
            <w:pStyle w:val="a6"/>
            <w:rPr>
              <w:color w:val="FFFFFF"/>
            </w:rPr>
          </w:pPr>
          <w:r>
            <w:fldChar w:fldCharType="begin"/>
          </w:r>
          <w:r>
            <w:instrText xml:space="preserve"> PAGE   \* MERGEFORMAT </w:instrText>
          </w:r>
          <w:r>
            <w:fldChar w:fldCharType="separate"/>
          </w:r>
          <w:r w:rsidR="006A0805" w:rsidRPr="006A0805">
            <w:rPr>
              <w:noProof/>
              <w:color w:val="FFFFFF"/>
              <w:lang w:val="zh-CN"/>
            </w:rPr>
            <w:t>4</w:t>
          </w:r>
          <w:r>
            <w:fldChar w:fldCharType="end"/>
          </w:r>
        </w:p>
      </w:tc>
    </w:tr>
  </w:tbl>
  <w:p w:rsidR="00300953" w:rsidRDefault="003009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D43" w:rsidRDefault="00100D43">
      <w:r>
        <w:separator/>
      </w:r>
    </w:p>
  </w:footnote>
  <w:footnote w:type="continuationSeparator" w:id="0">
    <w:p w:rsidR="00100D43" w:rsidRDefault="00100D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953" w:rsidRDefault="00C519EE">
    <w:pPr>
      <w:pStyle w:val="a6"/>
      <w:jc w:val="both"/>
      <w:rPr>
        <w:rFonts w:ascii="黑体" w:eastAsia="黑体" w:hAnsi="黑体"/>
        <w:i/>
        <w:color w:val="000000"/>
      </w:rPr>
    </w:pPr>
    <w:r>
      <w:rPr>
        <w:b/>
        <w:color w:val="000000"/>
      </w:rPr>
      <w:t>Hao Wang</w:t>
    </w:r>
    <w:r w:rsidRPr="00CC7D1B">
      <w:rPr>
        <w:rFonts w:hint="eastAsia"/>
        <w:color w:val="000000"/>
      </w:rPr>
      <w:t xml:space="preserve">     </w:t>
    </w:r>
    <w:r w:rsidR="00B64CAE">
      <w:rPr>
        <w:rFonts w:hint="eastAsia"/>
        <w:color w:val="000000"/>
      </w:rPr>
      <w:t xml:space="preserve">                            </w:t>
    </w:r>
    <w:r w:rsidR="00B64CAE">
      <w:rPr>
        <w:color w:val="000000"/>
      </w:rPr>
      <w:t xml:space="preserve">         </w:t>
    </w:r>
    <w:r w:rsidR="00C32621">
      <w:rPr>
        <w:color w:val="000000"/>
      </w:rPr>
      <w:t xml:space="preserve">            </w:t>
    </w:r>
    <w:r w:rsidR="00DF7230">
      <w:rPr>
        <w:color w:val="000000"/>
      </w:rPr>
      <w:t xml:space="preserve">              </w:t>
    </w:r>
    <w:r w:rsidR="002D0321">
      <w:rPr>
        <w:color w:val="000000"/>
      </w:rPr>
      <w:t xml:space="preserve">   </w:t>
    </w:r>
    <w:r w:rsidR="002D0321">
      <w:rPr>
        <w:rFonts w:ascii="黑体" w:eastAsia="黑体" w:hAnsi="黑体" w:hint="eastAsia"/>
        <w:i/>
        <w:color w:val="000000"/>
      </w:rPr>
      <w:t>Final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3DD2"/>
    <w:multiLevelType w:val="hybridMultilevel"/>
    <w:tmpl w:val="A0705700"/>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 w15:restartNumberingAfterBreak="0">
    <w:nsid w:val="51A850A2"/>
    <w:multiLevelType w:val="hybridMultilevel"/>
    <w:tmpl w:val="57EED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AA5720"/>
    <w:rsid w:val="0000220E"/>
    <w:rsid w:val="00007BFE"/>
    <w:rsid w:val="00007DD1"/>
    <w:rsid w:val="00011EBC"/>
    <w:rsid w:val="0001483F"/>
    <w:rsid w:val="00016C79"/>
    <w:rsid w:val="00023B7A"/>
    <w:rsid w:val="000261CC"/>
    <w:rsid w:val="00030135"/>
    <w:rsid w:val="00030CC5"/>
    <w:rsid w:val="00031BCD"/>
    <w:rsid w:val="00037A54"/>
    <w:rsid w:val="00040D0A"/>
    <w:rsid w:val="00043A4A"/>
    <w:rsid w:val="000456EE"/>
    <w:rsid w:val="00051F40"/>
    <w:rsid w:val="000542A6"/>
    <w:rsid w:val="000620B1"/>
    <w:rsid w:val="000662D3"/>
    <w:rsid w:val="00066692"/>
    <w:rsid w:val="0006685D"/>
    <w:rsid w:val="00083643"/>
    <w:rsid w:val="00085179"/>
    <w:rsid w:val="00086F9A"/>
    <w:rsid w:val="00087EC8"/>
    <w:rsid w:val="00094D3B"/>
    <w:rsid w:val="000A4887"/>
    <w:rsid w:val="000A5E27"/>
    <w:rsid w:val="000A618E"/>
    <w:rsid w:val="000B738E"/>
    <w:rsid w:val="000C0D20"/>
    <w:rsid w:val="000C625B"/>
    <w:rsid w:val="000D39E5"/>
    <w:rsid w:val="000D66EA"/>
    <w:rsid w:val="000E6CAC"/>
    <w:rsid w:val="000F24B2"/>
    <w:rsid w:val="000F2E0F"/>
    <w:rsid w:val="00100D43"/>
    <w:rsid w:val="00104636"/>
    <w:rsid w:val="00107ABE"/>
    <w:rsid w:val="001144E8"/>
    <w:rsid w:val="00120925"/>
    <w:rsid w:val="00125375"/>
    <w:rsid w:val="00126993"/>
    <w:rsid w:val="00132D1D"/>
    <w:rsid w:val="00137150"/>
    <w:rsid w:val="0014023B"/>
    <w:rsid w:val="00142059"/>
    <w:rsid w:val="00142EA2"/>
    <w:rsid w:val="0014696B"/>
    <w:rsid w:val="00146B82"/>
    <w:rsid w:val="0015117E"/>
    <w:rsid w:val="001512F0"/>
    <w:rsid w:val="0015340B"/>
    <w:rsid w:val="00155864"/>
    <w:rsid w:val="001573F4"/>
    <w:rsid w:val="00157DED"/>
    <w:rsid w:val="00164BD3"/>
    <w:rsid w:val="00166276"/>
    <w:rsid w:val="00171CDE"/>
    <w:rsid w:val="00173241"/>
    <w:rsid w:val="00175C21"/>
    <w:rsid w:val="00177933"/>
    <w:rsid w:val="001902A1"/>
    <w:rsid w:val="0019432F"/>
    <w:rsid w:val="00194F04"/>
    <w:rsid w:val="001A12C6"/>
    <w:rsid w:val="001B0A23"/>
    <w:rsid w:val="001B73B9"/>
    <w:rsid w:val="001D5843"/>
    <w:rsid w:val="001E30E7"/>
    <w:rsid w:val="001E7090"/>
    <w:rsid w:val="001F6610"/>
    <w:rsid w:val="002138FF"/>
    <w:rsid w:val="00214DD1"/>
    <w:rsid w:val="002158B3"/>
    <w:rsid w:val="002303ED"/>
    <w:rsid w:val="00233379"/>
    <w:rsid w:val="00236884"/>
    <w:rsid w:val="00243187"/>
    <w:rsid w:val="00252962"/>
    <w:rsid w:val="002548E5"/>
    <w:rsid w:val="00262A43"/>
    <w:rsid w:val="00262F79"/>
    <w:rsid w:val="00266C21"/>
    <w:rsid w:val="002700AF"/>
    <w:rsid w:val="00270F82"/>
    <w:rsid w:val="00272D40"/>
    <w:rsid w:val="00272F3C"/>
    <w:rsid w:val="00273704"/>
    <w:rsid w:val="002803B7"/>
    <w:rsid w:val="002A0387"/>
    <w:rsid w:val="002A04FE"/>
    <w:rsid w:val="002A5969"/>
    <w:rsid w:val="002B34C8"/>
    <w:rsid w:val="002B600A"/>
    <w:rsid w:val="002C2BBD"/>
    <w:rsid w:val="002D0321"/>
    <w:rsid w:val="002D03B4"/>
    <w:rsid w:val="002D2FC5"/>
    <w:rsid w:val="002D3B9E"/>
    <w:rsid w:val="002D4805"/>
    <w:rsid w:val="002D62B6"/>
    <w:rsid w:val="002E45D5"/>
    <w:rsid w:val="002E5A1C"/>
    <w:rsid w:val="002E5EAE"/>
    <w:rsid w:val="002E763B"/>
    <w:rsid w:val="002F1C52"/>
    <w:rsid w:val="002F359D"/>
    <w:rsid w:val="002F38E8"/>
    <w:rsid w:val="00300953"/>
    <w:rsid w:val="00302145"/>
    <w:rsid w:val="00302E24"/>
    <w:rsid w:val="00306DED"/>
    <w:rsid w:val="00310BD5"/>
    <w:rsid w:val="0031224D"/>
    <w:rsid w:val="00320803"/>
    <w:rsid w:val="00326B75"/>
    <w:rsid w:val="0033497B"/>
    <w:rsid w:val="003416C1"/>
    <w:rsid w:val="0034355D"/>
    <w:rsid w:val="00346630"/>
    <w:rsid w:val="00347AC8"/>
    <w:rsid w:val="00355C90"/>
    <w:rsid w:val="00360ED0"/>
    <w:rsid w:val="003628F0"/>
    <w:rsid w:val="00364C03"/>
    <w:rsid w:val="00364CBD"/>
    <w:rsid w:val="00370BA1"/>
    <w:rsid w:val="00370E6F"/>
    <w:rsid w:val="003712C8"/>
    <w:rsid w:val="00375EAF"/>
    <w:rsid w:val="003760CD"/>
    <w:rsid w:val="00376F3A"/>
    <w:rsid w:val="00381DCA"/>
    <w:rsid w:val="00391832"/>
    <w:rsid w:val="00392E07"/>
    <w:rsid w:val="003971AC"/>
    <w:rsid w:val="003A5CD8"/>
    <w:rsid w:val="003B208E"/>
    <w:rsid w:val="003B74D1"/>
    <w:rsid w:val="003D1572"/>
    <w:rsid w:val="003D1E78"/>
    <w:rsid w:val="003D3EAB"/>
    <w:rsid w:val="003E2409"/>
    <w:rsid w:val="003E560D"/>
    <w:rsid w:val="003E7B2A"/>
    <w:rsid w:val="003F00FC"/>
    <w:rsid w:val="003F21AA"/>
    <w:rsid w:val="003F3444"/>
    <w:rsid w:val="00406ADE"/>
    <w:rsid w:val="00410F7A"/>
    <w:rsid w:val="00413ADB"/>
    <w:rsid w:val="00422AF3"/>
    <w:rsid w:val="004303AF"/>
    <w:rsid w:val="00435304"/>
    <w:rsid w:val="00435F09"/>
    <w:rsid w:val="00436C1D"/>
    <w:rsid w:val="00445B1D"/>
    <w:rsid w:val="004474F1"/>
    <w:rsid w:val="004502E3"/>
    <w:rsid w:val="004542E2"/>
    <w:rsid w:val="00465F0C"/>
    <w:rsid w:val="0047003D"/>
    <w:rsid w:val="00473E12"/>
    <w:rsid w:val="00486668"/>
    <w:rsid w:val="00491AAC"/>
    <w:rsid w:val="0049442B"/>
    <w:rsid w:val="004A4CE9"/>
    <w:rsid w:val="004B270F"/>
    <w:rsid w:val="004B3B1E"/>
    <w:rsid w:val="004E00DE"/>
    <w:rsid w:val="004E07D5"/>
    <w:rsid w:val="004E5861"/>
    <w:rsid w:val="004E6B7D"/>
    <w:rsid w:val="004F698E"/>
    <w:rsid w:val="005011DA"/>
    <w:rsid w:val="005037E0"/>
    <w:rsid w:val="005039B7"/>
    <w:rsid w:val="00506E29"/>
    <w:rsid w:val="00510BA1"/>
    <w:rsid w:val="00513408"/>
    <w:rsid w:val="005137B5"/>
    <w:rsid w:val="00522A06"/>
    <w:rsid w:val="005376F1"/>
    <w:rsid w:val="00544796"/>
    <w:rsid w:val="00545B9F"/>
    <w:rsid w:val="0055543F"/>
    <w:rsid w:val="00566E3A"/>
    <w:rsid w:val="0057220E"/>
    <w:rsid w:val="00581EF6"/>
    <w:rsid w:val="00585CCE"/>
    <w:rsid w:val="005903FB"/>
    <w:rsid w:val="00592B16"/>
    <w:rsid w:val="00592DF7"/>
    <w:rsid w:val="0059487E"/>
    <w:rsid w:val="00594F61"/>
    <w:rsid w:val="005A6816"/>
    <w:rsid w:val="005B0437"/>
    <w:rsid w:val="005B3999"/>
    <w:rsid w:val="005B469C"/>
    <w:rsid w:val="005C0B54"/>
    <w:rsid w:val="005C126E"/>
    <w:rsid w:val="005C394C"/>
    <w:rsid w:val="005C41A5"/>
    <w:rsid w:val="005C5097"/>
    <w:rsid w:val="005D611A"/>
    <w:rsid w:val="005D7BFF"/>
    <w:rsid w:val="005E1C13"/>
    <w:rsid w:val="005E2806"/>
    <w:rsid w:val="005E2E36"/>
    <w:rsid w:val="005E68AB"/>
    <w:rsid w:val="005E72B5"/>
    <w:rsid w:val="005F08AC"/>
    <w:rsid w:val="005F1F37"/>
    <w:rsid w:val="005F49E0"/>
    <w:rsid w:val="005F4DEB"/>
    <w:rsid w:val="005F714D"/>
    <w:rsid w:val="006013C5"/>
    <w:rsid w:val="0060253C"/>
    <w:rsid w:val="00613C1A"/>
    <w:rsid w:val="00617ACD"/>
    <w:rsid w:val="006206E1"/>
    <w:rsid w:val="00621877"/>
    <w:rsid w:val="006228D6"/>
    <w:rsid w:val="0062334B"/>
    <w:rsid w:val="00624DC9"/>
    <w:rsid w:val="00631BC0"/>
    <w:rsid w:val="006323D3"/>
    <w:rsid w:val="0063548A"/>
    <w:rsid w:val="0063665E"/>
    <w:rsid w:val="00636E9D"/>
    <w:rsid w:val="006551A7"/>
    <w:rsid w:val="00655E04"/>
    <w:rsid w:val="0068043A"/>
    <w:rsid w:val="006806F4"/>
    <w:rsid w:val="0068117F"/>
    <w:rsid w:val="00684ADA"/>
    <w:rsid w:val="00686A21"/>
    <w:rsid w:val="00687A0E"/>
    <w:rsid w:val="00692FEA"/>
    <w:rsid w:val="00695B4F"/>
    <w:rsid w:val="006A0805"/>
    <w:rsid w:val="006A47E6"/>
    <w:rsid w:val="006A669A"/>
    <w:rsid w:val="006B4A08"/>
    <w:rsid w:val="006B51EC"/>
    <w:rsid w:val="006B59C0"/>
    <w:rsid w:val="006B6C5B"/>
    <w:rsid w:val="006C00AD"/>
    <w:rsid w:val="006C1FC8"/>
    <w:rsid w:val="006C25E9"/>
    <w:rsid w:val="006C2DC7"/>
    <w:rsid w:val="006C7400"/>
    <w:rsid w:val="006D1C3C"/>
    <w:rsid w:val="006D38D4"/>
    <w:rsid w:val="006E3213"/>
    <w:rsid w:val="006E404E"/>
    <w:rsid w:val="006E43D4"/>
    <w:rsid w:val="006E5CED"/>
    <w:rsid w:val="006E6F8A"/>
    <w:rsid w:val="006F5F62"/>
    <w:rsid w:val="007021CD"/>
    <w:rsid w:val="00703344"/>
    <w:rsid w:val="00706769"/>
    <w:rsid w:val="00706F16"/>
    <w:rsid w:val="00710CE8"/>
    <w:rsid w:val="00715E1F"/>
    <w:rsid w:val="00722461"/>
    <w:rsid w:val="00724D8C"/>
    <w:rsid w:val="0072538D"/>
    <w:rsid w:val="00730E42"/>
    <w:rsid w:val="00732C7F"/>
    <w:rsid w:val="00737963"/>
    <w:rsid w:val="007439C1"/>
    <w:rsid w:val="00745679"/>
    <w:rsid w:val="00745FFF"/>
    <w:rsid w:val="007469AC"/>
    <w:rsid w:val="00750164"/>
    <w:rsid w:val="007525B2"/>
    <w:rsid w:val="007603B1"/>
    <w:rsid w:val="00761FB6"/>
    <w:rsid w:val="0076588F"/>
    <w:rsid w:val="00770108"/>
    <w:rsid w:val="007717B7"/>
    <w:rsid w:val="00774D3F"/>
    <w:rsid w:val="00780463"/>
    <w:rsid w:val="00781A6E"/>
    <w:rsid w:val="007838AD"/>
    <w:rsid w:val="007849AA"/>
    <w:rsid w:val="00785DA6"/>
    <w:rsid w:val="007A175B"/>
    <w:rsid w:val="007A1E6E"/>
    <w:rsid w:val="007A77BE"/>
    <w:rsid w:val="007C2905"/>
    <w:rsid w:val="007C4A2D"/>
    <w:rsid w:val="007D0701"/>
    <w:rsid w:val="007D204B"/>
    <w:rsid w:val="007D3DE3"/>
    <w:rsid w:val="007D4223"/>
    <w:rsid w:val="007E097F"/>
    <w:rsid w:val="007E247D"/>
    <w:rsid w:val="007E2907"/>
    <w:rsid w:val="007F3F3F"/>
    <w:rsid w:val="007F4267"/>
    <w:rsid w:val="007F5F0F"/>
    <w:rsid w:val="007F7F8D"/>
    <w:rsid w:val="008007D3"/>
    <w:rsid w:val="00802AA5"/>
    <w:rsid w:val="00803DA1"/>
    <w:rsid w:val="00806A0B"/>
    <w:rsid w:val="0081502F"/>
    <w:rsid w:val="00835C9C"/>
    <w:rsid w:val="00841B88"/>
    <w:rsid w:val="008425C9"/>
    <w:rsid w:val="008509FD"/>
    <w:rsid w:val="0085269E"/>
    <w:rsid w:val="0085641E"/>
    <w:rsid w:val="0086251C"/>
    <w:rsid w:val="008663DE"/>
    <w:rsid w:val="00867FEB"/>
    <w:rsid w:val="00876CE4"/>
    <w:rsid w:val="008823F3"/>
    <w:rsid w:val="00885C6C"/>
    <w:rsid w:val="008902A8"/>
    <w:rsid w:val="00890A9E"/>
    <w:rsid w:val="0089744F"/>
    <w:rsid w:val="008A5D48"/>
    <w:rsid w:val="008C2D8B"/>
    <w:rsid w:val="008D06D1"/>
    <w:rsid w:val="008D1C8A"/>
    <w:rsid w:val="008D72CF"/>
    <w:rsid w:val="008E12F4"/>
    <w:rsid w:val="008E3885"/>
    <w:rsid w:val="008E5746"/>
    <w:rsid w:val="008F1554"/>
    <w:rsid w:val="009004B9"/>
    <w:rsid w:val="00902AB0"/>
    <w:rsid w:val="0090422C"/>
    <w:rsid w:val="009115BD"/>
    <w:rsid w:val="00912034"/>
    <w:rsid w:val="00915A07"/>
    <w:rsid w:val="009321AA"/>
    <w:rsid w:val="00934FAE"/>
    <w:rsid w:val="009439B7"/>
    <w:rsid w:val="00960EA1"/>
    <w:rsid w:val="009615C7"/>
    <w:rsid w:val="009639D5"/>
    <w:rsid w:val="00970076"/>
    <w:rsid w:val="00971A9F"/>
    <w:rsid w:val="0098328E"/>
    <w:rsid w:val="00984816"/>
    <w:rsid w:val="00987D51"/>
    <w:rsid w:val="00990ACD"/>
    <w:rsid w:val="00990B9F"/>
    <w:rsid w:val="009A612D"/>
    <w:rsid w:val="009A77D5"/>
    <w:rsid w:val="009B2D3D"/>
    <w:rsid w:val="009B5F1A"/>
    <w:rsid w:val="009B71A3"/>
    <w:rsid w:val="009B7D60"/>
    <w:rsid w:val="009C0D36"/>
    <w:rsid w:val="009C457F"/>
    <w:rsid w:val="009D0815"/>
    <w:rsid w:val="009D26FF"/>
    <w:rsid w:val="009D57FB"/>
    <w:rsid w:val="009D63D3"/>
    <w:rsid w:val="009E1CA8"/>
    <w:rsid w:val="009F249D"/>
    <w:rsid w:val="009F414F"/>
    <w:rsid w:val="009F47AC"/>
    <w:rsid w:val="00A000F1"/>
    <w:rsid w:val="00A0545F"/>
    <w:rsid w:val="00A07248"/>
    <w:rsid w:val="00A11E99"/>
    <w:rsid w:val="00A14B43"/>
    <w:rsid w:val="00A167A6"/>
    <w:rsid w:val="00A2319C"/>
    <w:rsid w:val="00A23FBB"/>
    <w:rsid w:val="00A2497E"/>
    <w:rsid w:val="00A24DD9"/>
    <w:rsid w:val="00A25822"/>
    <w:rsid w:val="00A25C24"/>
    <w:rsid w:val="00A407E4"/>
    <w:rsid w:val="00A43DF7"/>
    <w:rsid w:val="00A43F6A"/>
    <w:rsid w:val="00A466CF"/>
    <w:rsid w:val="00A51CC8"/>
    <w:rsid w:val="00A55748"/>
    <w:rsid w:val="00A56EB8"/>
    <w:rsid w:val="00A63C83"/>
    <w:rsid w:val="00A67ED0"/>
    <w:rsid w:val="00A7201A"/>
    <w:rsid w:val="00A7294F"/>
    <w:rsid w:val="00A74B14"/>
    <w:rsid w:val="00A77EAE"/>
    <w:rsid w:val="00A91D6B"/>
    <w:rsid w:val="00A92EBB"/>
    <w:rsid w:val="00A93092"/>
    <w:rsid w:val="00AA068F"/>
    <w:rsid w:val="00AA51C1"/>
    <w:rsid w:val="00AA7B07"/>
    <w:rsid w:val="00AB30D8"/>
    <w:rsid w:val="00AB31EE"/>
    <w:rsid w:val="00AB45CB"/>
    <w:rsid w:val="00AC1A25"/>
    <w:rsid w:val="00AC404F"/>
    <w:rsid w:val="00AD02A0"/>
    <w:rsid w:val="00AD30D9"/>
    <w:rsid w:val="00AD4ABE"/>
    <w:rsid w:val="00AD5074"/>
    <w:rsid w:val="00AD6EA5"/>
    <w:rsid w:val="00AE1951"/>
    <w:rsid w:val="00AE25C9"/>
    <w:rsid w:val="00AF0158"/>
    <w:rsid w:val="00AF3F68"/>
    <w:rsid w:val="00B0712B"/>
    <w:rsid w:val="00B17E93"/>
    <w:rsid w:val="00B20EEC"/>
    <w:rsid w:val="00B314C6"/>
    <w:rsid w:val="00B31A21"/>
    <w:rsid w:val="00B32AE1"/>
    <w:rsid w:val="00B32CD7"/>
    <w:rsid w:val="00B3657A"/>
    <w:rsid w:val="00B40EA9"/>
    <w:rsid w:val="00B43C22"/>
    <w:rsid w:val="00B45DC9"/>
    <w:rsid w:val="00B53BF8"/>
    <w:rsid w:val="00B54049"/>
    <w:rsid w:val="00B55687"/>
    <w:rsid w:val="00B64CAE"/>
    <w:rsid w:val="00B6733F"/>
    <w:rsid w:val="00B72A15"/>
    <w:rsid w:val="00B72E25"/>
    <w:rsid w:val="00B72FFF"/>
    <w:rsid w:val="00B735F5"/>
    <w:rsid w:val="00B76068"/>
    <w:rsid w:val="00B761E1"/>
    <w:rsid w:val="00B771D3"/>
    <w:rsid w:val="00B83698"/>
    <w:rsid w:val="00B847F9"/>
    <w:rsid w:val="00B87E63"/>
    <w:rsid w:val="00B915A7"/>
    <w:rsid w:val="00B97967"/>
    <w:rsid w:val="00BB1350"/>
    <w:rsid w:val="00BC2771"/>
    <w:rsid w:val="00BC33C5"/>
    <w:rsid w:val="00BC70C0"/>
    <w:rsid w:val="00BD0788"/>
    <w:rsid w:val="00BD7F62"/>
    <w:rsid w:val="00BF1A96"/>
    <w:rsid w:val="00BF4792"/>
    <w:rsid w:val="00C0053E"/>
    <w:rsid w:val="00C04EE4"/>
    <w:rsid w:val="00C05B78"/>
    <w:rsid w:val="00C11432"/>
    <w:rsid w:val="00C32621"/>
    <w:rsid w:val="00C33FE4"/>
    <w:rsid w:val="00C34C0D"/>
    <w:rsid w:val="00C35353"/>
    <w:rsid w:val="00C37AF5"/>
    <w:rsid w:val="00C37C57"/>
    <w:rsid w:val="00C4103D"/>
    <w:rsid w:val="00C44019"/>
    <w:rsid w:val="00C447F8"/>
    <w:rsid w:val="00C46F0F"/>
    <w:rsid w:val="00C50C02"/>
    <w:rsid w:val="00C519EE"/>
    <w:rsid w:val="00C56F38"/>
    <w:rsid w:val="00C625FA"/>
    <w:rsid w:val="00C674B2"/>
    <w:rsid w:val="00C70426"/>
    <w:rsid w:val="00C719CD"/>
    <w:rsid w:val="00C7440D"/>
    <w:rsid w:val="00C7693A"/>
    <w:rsid w:val="00C77751"/>
    <w:rsid w:val="00C84C58"/>
    <w:rsid w:val="00C86803"/>
    <w:rsid w:val="00C870A1"/>
    <w:rsid w:val="00C903D5"/>
    <w:rsid w:val="00C92001"/>
    <w:rsid w:val="00C95409"/>
    <w:rsid w:val="00CA3A1F"/>
    <w:rsid w:val="00CA5AC9"/>
    <w:rsid w:val="00CA7F9E"/>
    <w:rsid w:val="00CC3ABB"/>
    <w:rsid w:val="00CC7D1B"/>
    <w:rsid w:val="00CD40AA"/>
    <w:rsid w:val="00CD534A"/>
    <w:rsid w:val="00CD5358"/>
    <w:rsid w:val="00CD76FC"/>
    <w:rsid w:val="00CE1645"/>
    <w:rsid w:val="00CE2755"/>
    <w:rsid w:val="00CF0A10"/>
    <w:rsid w:val="00CF7FBE"/>
    <w:rsid w:val="00D01D7D"/>
    <w:rsid w:val="00D27B10"/>
    <w:rsid w:val="00D306E3"/>
    <w:rsid w:val="00D314D5"/>
    <w:rsid w:val="00D330CF"/>
    <w:rsid w:val="00D4373B"/>
    <w:rsid w:val="00D44BAA"/>
    <w:rsid w:val="00D44D86"/>
    <w:rsid w:val="00D54609"/>
    <w:rsid w:val="00D54B0C"/>
    <w:rsid w:val="00D54E22"/>
    <w:rsid w:val="00D563CD"/>
    <w:rsid w:val="00D6753F"/>
    <w:rsid w:val="00D737F8"/>
    <w:rsid w:val="00D73CC3"/>
    <w:rsid w:val="00D913FD"/>
    <w:rsid w:val="00D916A2"/>
    <w:rsid w:val="00D91CE8"/>
    <w:rsid w:val="00D94CC3"/>
    <w:rsid w:val="00D957AA"/>
    <w:rsid w:val="00D95E4D"/>
    <w:rsid w:val="00DA1FF3"/>
    <w:rsid w:val="00DA301F"/>
    <w:rsid w:val="00DC2ADC"/>
    <w:rsid w:val="00DC4425"/>
    <w:rsid w:val="00DD4351"/>
    <w:rsid w:val="00DD734F"/>
    <w:rsid w:val="00DE6ACE"/>
    <w:rsid w:val="00DF57B3"/>
    <w:rsid w:val="00DF5B0E"/>
    <w:rsid w:val="00DF7230"/>
    <w:rsid w:val="00E02FDB"/>
    <w:rsid w:val="00E07B43"/>
    <w:rsid w:val="00E2133F"/>
    <w:rsid w:val="00E2273A"/>
    <w:rsid w:val="00E234A5"/>
    <w:rsid w:val="00E268EF"/>
    <w:rsid w:val="00E27B64"/>
    <w:rsid w:val="00E33809"/>
    <w:rsid w:val="00E34F2F"/>
    <w:rsid w:val="00E3670B"/>
    <w:rsid w:val="00E40FDD"/>
    <w:rsid w:val="00E476A8"/>
    <w:rsid w:val="00E47DF5"/>
    <w:rsid w:val="00E50160"/>
    <w:rsid w:val="00E54EC7"/>
    <w:rsid w:val="00E57457"/>
    <w:rsid w:val="00E64301"/>
    <w:rsid w:val="00E64C09"/>
    <w:rsid w:val="00E6594F"/>
    <w:rsid w:val="00E719DE"/>
    <w:rsid w:val="00E8118D"/>
    <w:rsid w:val="00E905EC"/>
    <w:rsid w:val="00E936F0"/>
    <w:rsid w:val="00E97D72"/>
    <w:rsid w:val="00EA0038"/>
    <w:rsid w:val="00EA2665"/>
    <w:rsid w:val="00EA395D"/>
    <w:rsid w:val="00EA43CF"/>
    <w:rsid w:val="00EB29D6"/>
    <w:rsid w:val="00EB2B87"/>
    <w:rsid w:val="00EB4D2D"/>
    <w:rsid w:val="00EC2411"/>
    <w:rsid w:val="00EC734A"/>
    <w:rsid w:val="00ED137D"/>
    <w:rsid w:val="00ED1412"/>
    <w:rsid w:val="00ED1C02"/>
    <w:rsid w:val="00ED209E"/>
    <w:rsid w:val="00ED2BB4"/>
    <w:rsid w:val="00ED60FD"/>
    <w:rsid w:val="00ED7C08"/>
    <w:rsid w:val="00EE466B"/>
    <w:rsid w:val="00EE7F75"/>
    <w:rsid w:val="00EF4BE2"/>
    <w:rsid w:val="00F00FD5"/>
    <w:rsid w:val="00F01D21"/>
    <w:rsid w:val="00F11791"/>
    <w:rsid w:val="00F20376"/>
    <w:rsid w:val="00F2115E"/>
    <w:rsid w:val="00F22232"/>
    <w:rsid w:val="00F2794B"/>
    <w:rsid w:val="00F31C5B"/>
    <w:rsid w:val="00F32433"/>
    <w:rsid w:val="00F45D60"/>
    <w:rsid w:val="00F46C5F"/>
    <w:rsid w:val="00F510E2"/>
    <w:rsid w:val="00F5176F"/>
    <w:rsid w:val="00F56804"/>
    <w:rsid w:val="00F62FF7"/>
    <w:rsid w:val="00F634B4"/>
    <w:rsid w:val="00F649C8"/>
    <w:rsid w:val="00F64A42"/>
    <w:rsid w:val="00F73DD8"/>
    <w:rsid w:val="00F82816"/>
    <w:rsid w:val="00F92229"/>
    <w:rsid w:val="00F976B3"/>
    <w:rsid w:val="00FA279F"/>
    <w:rsid w:val="00FA47F4"/>
    <w:rsid w:val="00FC225A"/>
    <w:rsid w:val="00FC361E"/>
    <w:rsid w:val="00FC4DED"/>
    <w:rsid w:val="00FC551B"/>
    <w:rsid w:val="00FC553C"/>
    <w:rsid w:val="00FC63E2"/>
    <w:rsid w:val="00FD5A2D"/>
    <w:rsid w:val="00FD6531"/>
    <w:rsid w:val="00FE02C2"/>
    <w:rsid w:val="00FE7AEB"/>
    <w:rsid w:val="00FF3FE7"/>
    <w:rsid w:val="1B607376"/>
    <w:rsid w:val="39AA5720"/>
    <w:rsid w:val="4C36750F"/>
    <w:rsid w:val="61BC14B5"/>
    <w:rsid w:val="7AF6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C157D15-A81C-4B0E-B61C-6685F2AD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jc w:val="center"/>
      <w:outlineLvl w:val="0"/>
    </w:pPr>
    <w:rPr>
      <w:rFonts w:ascii="Calibri" w:hAnsi="Calibri"/>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296"/>
      </w:tabs>
      <w:spacing w:before="120" w:after="120"/>
      <w:jc w:val="left"/>
    </w:pPr>
    <w:rPr>
      <w:rFonts w:ascii="宋体" w:hAnsi="宋体"/>
      <w:b/>
      <w:bCs/>
      <w:caps/>
      <w:color w:val="000000"/>
      <w:szCs w:val="21"/>
    </w:rPr>
  </w:style>
  <w:style w:type="paragraph" w:styleId="20">
    <w:name w:val="toc 2"/>
    <w:basedOn w:val="a"/>
    <w:next w:val="a"/>
    <w:uiPriority w:val="39"/>
    <w:qFormat/>
    <w:pPr>
      <w:ind w:left="210"/>
      <w:jc w:val="left"/>
    </w:pPr>
    <w:rPr>
      <w:smallCaps/>
      <w:sz w:val="20"/>
      <w:szCs w:val="20"/>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FF9900"/>
      <w:u w:val="none"/>
    </w:rPr>
  </w:style>
  <w:style w:type="table" w:styleId="aa">
    <w:name w:val="Table Grid"/>
    <w:basedOn w:val="a1"/>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5">
    <w:name w:val="Dark List Accent 5"/>
    <w:basedOn w:val="a1"/>
    <w:uiPriority w:val="70"/>
    <w:rPr>
      <w:rFonts w:ascii="Calibri" w:hAnsi="Calibri"/>
      <w:color w:val="FFFFFF"/>
      <w:kern w:val="2"/>
      <w:sz w:val="21"/>
      <w:szCs w:val="22"/>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05867"/>
      </w:tcPr>
    </w:tblStylePr>
    <w:tblStylePr w:type="firstCol">
      <w:tblPr/>
      <w:tcPr>
        <w:tcBorders>
          <w:top w:val="nil"/>
          <w:left w:val="nil"/>
          <w:bottom w:val="nil"/>
          <w:right w:val="single" w:sz="18" w:space="0" w:color="FFFFFF"/>
          <w:insideH w:val="nil"/>
          <w:insideV w:val="nil"/>
          <w:tl2br w:val="nil"/>
          <w:tr2bl w:val="nil"/>
        </w:tcBorders>
        <w:shd w:val="clear" w:color="auto" w:fill="31849B"/>
      </w:tcPr>
    </w:tblStylePr>
    <w:tblStylePr w:type="lastCol">
      <w:tblPr/>
      <w:tcPr>
        <w:tcBorders>
          <w:top w:val="nil"/>
          <w:left w:val="nil"/>
          <w:bottom w:val="single" w:sz="18" w:space="0" w:color="FFFFFF"/>
          <w:right w:val="nil"/>
          <w:insideH w:val="nil"/>
          <w:insideV w:val="nil"/>
          <w:tl2br w:val="nil"/>
          <w:tr2bl w:val="nil"/>
        </w:tcBorders>
        <w:shd w:val="clear" w:color="auto" w:fill="31849B"/>
      </w:tcPr>
    </w:tblStylePr>
    <w:tblStylePr w:type="band1Vert">
      <w:tblPr/>
      <w:tcPr>
        <w:tcBorders>
          <w:top w:val="nil"/>
          <w:left w:val="nil"/>
          <w:bottom w:val="nil"/>
          <w:right w:val="nil"/>
          <w:insideH w:val="nil"/>
          <w:insideV w:val="nil"/>
          <w:tl2br w:val="nil"/>
          <w:tr2bl w:val="nil"/>
        </w:tcBorders>
        <w:shd w:val="clear" w:color="auto" w:fill="31849B"/>
      </w:tcPr>
    </w:tblStylePr>
    <w:tblStylePr w:type="band1Horz">
      <w:tblPr/>
      <w:tcPr>
        <w:tcBorders>
          <w:top w:val="nil"/>
          <w:left w:val="nil"/>
          <w:bottom w:val="nil"/>
          <w:right w:val="nil"/>
          <w:insideH w:val="nil"/>
          <w:insideV w:val="nil"/>
          <w:tl2br w:val="nil"/>
          <w:tr2bl w:val="nil"/>
        </w:tcBorders>
        <w:shd w:val="clear" w:color="auto" w:fill="31849B"/>
      </w:tcPr>
    </w:tblStylePr>
  </w:style>
  <w:style w:type="paragraph" w:customStyle="1" w:styleId="ab">
    <w:basedOn w:val="a"/>
    <w:uiPriority w:val="99"/>
    <w:qFormat/>
  </w:style>
  <w:style w:type="paragraph" w:customStyle="1" w:styleId="11">
    <w:name w:val="列出段落1"/>
    <w:basedOn w:val="a"/>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正文文本 Char"/>
    <w:basedOn w:val="a0"/>
    <w:link w:val="a3"/>
    <w:uiPriority w:val="99"/>
    <w:rPr>
      <w:rFonts w:ascii="宋体" w:hAnsi="宋体" w:cs="宋体"/>
      <w:sz w:val="24"/>
      <w:szCs w:val="24"/>
    </w:rPr>
  </w:style>
  <w:style w:type="character" w:customStyle="1" w:styleId="Char2">
    <w:name w:val="页眉 Char"/>
    <w:basedOn w:val="a0"/>
    <w:link w:val="a6"/>
    <w:uiPriority w:val="99"/>
    <w:rPr>
      <w:kern w:val="2"/>
      <w:sz w:val="18"/>
      <w:szCs w:val="18"/>
    </w:rPr>
  </w:style>
  <w:style w:type="character" w:customStyle="1" w:styleId="Char1">
    <w:name w:val="页脚 Char"/>
    <w:basedOn w:val="a0"/>
    <w:link w:val="a5"/>
    <w:uiPriority w:val="99"/>
    <w:rPr>
      <w:kern w:val="2"/>
      <w:sz w:val="18"/>
      <w:szCs w:val="18"/>
    </w:rPr>
  </w:style>
  <w:style w:type="character" w:customStyle="1" w:styleId="1Char">
    <w:name w:val="标题 1 Char"/>
    <w:basedOn w:val="a0"/>
    <w:link w:val="1"/>
    <w:uiPriority w:val="9"/>
    <w:rPr>
      <w:b/>
      <w:bCs/>
      <w:kern w:val="44"/>
      <w:sz w:val="44"/>
      <w:szCs w:val="44"/>
    </w:rPr>
  </w:style>
  <w:style w:type="character" w:customStyle="1" w:styleId="apple-style-span">
    <w:name w:val="apple-style-span"/>
    <w:basedOn w:val="a0"/>
    <w:uiPriority w:val="99"/>
  </w:style>
  <w:style w:type="character" w:customStyle="1" w:styleId="Char0">
    <w:name w:val="批注框文本 Char"/>
    <w:basedOn w:val="a0"/>
    <w:link w:val="a4"/>
    <w:uiPriority w:val="99"/>
    <w:semiHidden/>
    <w:rPr>
      <w:kern w:val="2"/>
      <w:sz w:val="18"/>
      <w:szCs w:val="18"/>
    </w:rPr>
  </w:style>
  <w:style w:type="character" w:customStyle="1" w:styleId="apple-converted-space">
    <w:name w:val="apple-converted-space"/>
    <w:basedOn w:val="a0"/>
    <w:uiPriority w:val="99"/>
  </w:style>
  <w:style w:type="character" w:customStyle="1" w:styleId="2Char">
    <w:name w:val="标题 2 Char"/>
    <w:basedOn w:val="a0"/>
    <w:link w:val="2"/>
    <w:uiPriority w:val="9"/>
    <w:rPr>
      <w:rFonts w:ascii="Cambria" w:eastAsia="宋体" w:hAnsi="Cambria" w:cs="Times New Roman"/>
      <w:b/>
      <w:bCs/>
      <w:kern w:val="2"/>
      <w:sz w:val="32"/>
      <w:szCs w:val="32"/>
    </w:rPr>
  </w:style>
  <w:style w:type="paragraph" w:styleId="ac">
    <w:name w:val="Date"/>
    <w:basedOn w:val="a"/>
    <w:next w:val="a"/>
    <w:link w:val="Char3"/>
    <w:uiPriority w:val="99"/>
    <w:semiHidden/>
    <w:unhideWhenUsed/>
    <w:rsid w:val="00B64CAE"/>
    <w:pPr>
      <w:ind w:leftChars="2500" w:left="100"/>
    </w:pPr>
  </w:style>
  <w:style w:type="character" w:customStyle="1" w:styleId="Char3">
    <w:name w:val="日期 Char"/>
    <w:basedOn w:val="a0"/>
    <w:link w:val="ac"/>
    <w:uiPriority w:val="99"/>
    <w:semiHidden/>
    <w:rsid w:val="00B64CAE"/>
    <w:rPr>
      <w:kern w:val="2"/>
      <w:sz w:val="21"/>
      <w:szCs w:val="22"/>
    </w:rPr>
  </w:style>
  <w:style w:type="paragraph" w:styleId="ad">
    <w:name w:val="List Paragraph"/>
    <w:basedOn w:val="a"/>
    <w:uiPriority w:val="99"/>
    <w:rsid w:val="00732C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asa.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h_000\AppData\Roaming\kingsoft\office6\templates\download\&#40664;&#35748;\&#20048;&#20998;&#20139;&#39184;&#21381;&#33829;&#38144;&#31574;&#21010;&#20070;.w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乐分享餐厅营销策划书.wps</Template>
  <TotalTime>755</TotalTime>
  <Pages>5</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深圳瑞昱公司百折餐具2010年度营销策划书</dc:title>
  <dc:creator>wangh_000</dc:creator>
  <cp:lastModifiedBy>Hao Wang</cp:lastModifiedBy>
  <cp:revision>47</cp:revision>
  <cp:lastPrinted>2015-11-15T04:14:00Z</cp:lastPrinted>
  <dcterms:created xsi:type="dcterms:W3CDTF">2015-10-11T23:21:00Z</dcterms:created>
  <dcterms:modified xsi:type="dcterms:W3CDTF">2015-12-09T09:30:00Z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